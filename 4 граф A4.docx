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C08F0" w14:textId="65E82F6B" w:rsidR="006C72DF" w:rsidRPr="006C72DF" w:rsidRDefault="009E7704" w:rsidP="003A400F">
      <w:pPr>
        <w:pStyle w:val="ab"/>
        <w:ind w:hanging="142"/>
        <w:jc w:val="center"/>
        <w:rPr>
          <w:lang w:val="en-US"/>
        </w:rPr>
      </w:pPr>
      <w:r>
        <w:rPr>
          <w:lang w:val="en-US"/>
        </w:rPr>
        <w:br/>
      </w:r>
      <w:r w:rsidR="003A400F" w:rsidRPr="00BB7199">
        <w:rPr>
          <w:b/>
          <w:noProof/>
          <w:lang w:val="ru-RU"/>
        </w:rPr>
        <w:drawing>
          <wp:inline distT="0" distB="0" distL="0" distR="0" wp14:anchorId="79A01216" wp14:editId="02632262">
            <wp:extent cx="6026227" cy="5986754"/>
            <wp:effectExtent l="0" t="0" r="0" b="0"/>
            <wp:docPr id="32" name="Рисунок 32" descr="Dip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pl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2930" r="8389" b="4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244" cy="59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51BDBFE" wp14:editId="1AF1A7E8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477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938FC" w14:textId="77777777" w:rsidR="00653981" w:rsidRDefault="00653981" w:rsidP="006539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4C81BD51" w14:textId="77777777" w:rsidR="003A400F" w:rsidRPr="0087576F" w:rsidRDefault="003A400F" w:rsidP="003A400F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Логическая схема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br/>
                              <w:t>базы данных</w:t>
                            </w:r>
                          </w:p>
                          <w:p w14:paraId="547F2409" w14:textId="77777777" w:rsidR="00EF5BE7" w:rsidRPr="000C7B11" w:rsidRDefault="00EF5BE7" w:rsidP="00EF5BE7">
                            <w:pPr>
                              <w:pStyle w:val="ab"/>
                              <w:suppressAutoHyphens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BDBFE" id="Rectangle 416" o:spid="_x0000_s1026" style="position:absolute;left:0;text-align:left;margin-left:176.6pt;margin-top:666.35pt;width:159.1pt;height:64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Gv6AIAAHU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" filled="f" stroked="f" strokeweight=".25pt">
                <v:textbox inset="1pt,1pt,1pt,1pt">
                  <w:txbxContent>
                    <w:p w14:paraId="4C7938FC" w14:textId="77777777" w:rsidR="00653981" w:rsidRDefault="00653981" w:rsidP="006539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14:paraId="4C81BD51" w14:textId="77777777" w:rsidR="003A400F" w:rsidRPr="0087576F" w:rsidRDefault="003A400F" w:rsidP="003A400F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Логическая схема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br/>
                        <w:t>базы данных</w:t>
                      </w:r>
                    </w:p>
                    <w:p w14:paraId="547F2409" w14:textId="77777777" w:rsidR="00EF5BE7" w:rsidRPr="000C7B11" w:rsidRDefault="00EF5BE7" w:rsidP="00EF5BE7">
                      <w:pPr>
                        <w:pStyle w:val="ab"/>
                        <w:suppressAutoHyphens/>
                        <w:spacing w:before="12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6DDEA" wp14:editId="70AC308C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476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9407EB" w14:textId="77777777" w:rsidR="00622151" w:rsidRPr="00210277" w:rsidRDefault="00622151" w:rsidP="00622151">
                            <w:pPr>
                              <w:pStyle w:val="ab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 А.С.</w:t>
                            </w:r>
                          </w:p>
                          <w:p w14:paraId="0D008EF4" w14:textId="77777777" w:rsidR="00EF5BE7" w:rsidRPr="000B542E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6DDEA" id="Rectangle 444" o:spid="_x0000_s1028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" filled="f" stroked="f" strokeweight=".25pt">
                <v:textbox inset="1pt,1pt,1pt,1pt">
                  <w:txbxContent>
                    <w:p w14:paraId="1F9407EB" w14:textId="77777777" w:rsidR="00622151" w:rsidRPr="00210277" w:rsidRDefault="00622151" w:rsidP="00622151">
                      <w:pPr>
                        <w:pStyle w:val="ab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14:paraId="0D008EF4" w14:textId="77777777" w:rsidR="00EF5BE7" w:rsidRPr="000B542E" w:rsidRDefault="00EF5BE7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6332" wp14:editId="671D443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475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DDAA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F6332" id="Rectangle 443" o:spid="_x0000_s1029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" filled="f" stroked="f" strokeweight=".25pt">
                <v:textbox inset="1pt,1pt,1pt,1pt">
                  <w:txbxContent>
                    <w:p w14:paraId="5A3DDAA0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EBDA8" wp14:editId="5E4EC167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474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8A879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EBDA8" id="Rectangle 397" o:spid="_x0000_s1030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OM7QIAAHs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" filled="f" stroked="f" strokeweight=".25pt">
                <v:textbox inset="1pt,1pt,1pt,1pt">
                  <w:txbxContent>
                    <w:p w14:paraId="1938A879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E716D" wp14:editId="58321061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47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4B90EC7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JLhLsiLAgAAZg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B3268" wp14:editId="29B9791A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47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834E2F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B3268" id="Rectangle 396" o:spid="_x0000_s1031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N27Q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" filled="f" stroked="f" strokeweight=".25pt">
                <v:textbox inset="1pt,1pt,1pt,1pt">
                  <w:txbxContent>
                    <w:p w14:paraId="06834E2F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7B290" wp14:editId="643A092A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4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443E94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B9oIlUjAIAAGY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E7BB5" wp14:editId="0C5C945E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470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F8E6CF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ItJ5nmMAgAAZg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B483CF" wp14:editId="663175BD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469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B3DDA5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MEECt6PAgAAaA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EAFD3" wp14:editId="212BF52A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0" t="0" r="0" b="0"/>
                <wp:wrapNone/>
                <wp:docPr id="46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02D00D" id="Line 38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6918FC" wp14:editId="10F05564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467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6A0AA4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0888A2" wp14:editId="356EAE9B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66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983B94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2D3E9B" wp14:editId="4CC7B964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65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50B577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wajgIAAGY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01F8D" wp14:editId="5C671F1D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64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DCC211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B2192E5" wp14:editId="520D4297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3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C0E9A7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DD715PjgIAAGg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08E2B" wp14:editId="331AF65E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62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36CFE1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A3975" wp14:editId="022B1805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61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4BAB4A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3B7A" wp14:editId="5D0791FC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60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165802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927" wp14:editId="5200D029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59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219464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E8812" wp14:editId="6DF6BF7A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5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1C7CA1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zVmQIAAHM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C9A37" wp14:editId="1A55033A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57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C5B02C" w14:textId="12B5D1BA" w:rsidR="00EF5BE7" w:rsidRPr="00653981" w:rsidRDefault="00994275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Криштопчик А.Ю</w:t>
                            </w:r>
                            <w:r w:rsidR="0062215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C9A37" id="Rectangle 442" o:spid="_x0000_s1032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QT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" filled="f" stroked="f" strokeweight=".25pt">
                <v:textbox inset="1pt,1pt,1pt,1pt">
                  <w:txbxContent>
                    <w:p w14:paraId="1FC5B02C" w14:textId="12B5D1BA" w:rsidR="00EF5BE7" w:rsidRPr="00653981" w:rsidRDefault="00994275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Криштопчик А.Ю</w:t>
                      </w:r>
                      <w:r w:rsidR="0062215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699A57" wp14:editId="5052E661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456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FD4A5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99A57" id="Rectangle 441" o:spid="_x0000_s1033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" filled="f" stroked="f" strokeweight=".25pt">
                <v:textbox inset="1pt,1pt,1pt,1pt">
                  <w:txbxContent>
                    <w:p w14:paraId="05BFD4A5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5CEADC" wp14:editId="62AAC8A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455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F7ED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CEADC" id="Rectangle 439" o:spid="_x0000_s1034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yw7QIAAHs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" filled="f" stroked="f" strokeweight=".25pt">
                <v:textbox inset="1pt,1pt,1pt,1pt">
                  <w:txbxContent>
                    <w:p w14:paraId="52FF7ED2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E144A7" wp14:editId="79139028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454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4A631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144A7" id="Rectangle 438" o:spid="_x0000_s1035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" filled="f" stroked="f" strokeweight=".25pt">
                <v:textbox inset="1pt,1pt,1pt,1pt">
                  <w:txbxContent>
                    <w:p w14:paraId="5CD4A631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8E5865" wp14:editId="35E22349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45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2B7DE8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E5865" id="Rectangle 437" o:spid="_x0000_s1036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" filled="f" stroked="f" strokeweight=".25pt">
                <v:textbox inset="1pt,1pt,1pt,1pt">
                  <w:txbxContent>
                    <w:p w14:paraId="2D2B7DE8" w14:textId="77777777" w:rsidR="00EF5BE7" w:rsidRPr="00E06A6A" w:rsidRDefault="00EF5BE7" w:rsidP="00EF5BE7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708674" wp14:editId="5AE2EF4C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452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E4D9E24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032AAC" wp14:editId="4788F02F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451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4EA0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32AAC" id="Rectangle 435" o:spid="_x0000_s1037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" filled="f" stroked="f" strokeweight=".25pt">
                <v:textbox inset="1pt,1pt,1pt,1pt">
                  <w:txbxContent>
                    <w:p w14:paraId="5EC4EA06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7323E6" wp14:editId="3B350CD1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50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37859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323E6" id="Rectangle 434" o:spid="_x0000_s1038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3g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" filled="f" stroked="f" strokeweight=".25pt">
                <v:textbox inset="1pt,1pt,1pt,1pt">
                  <w:txbxContent>
                    <w:p w14:paraId="5A937859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3974E1" wp14:editId="2045DC78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448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EFEBE9C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3279D78" wp14:editId="11D0CF13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C4BB5" w14:textId="3DAE822B" w:rsidR="00EF5BE7" w:rsidRPr="00A81317" w:rsidRDefault="00A8131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F9EDC9" w14:textId="77777777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79D78" id="Group 430" o:spid="_x0000_s1038" style="position:absolute;left:0;text-align:left;margin-left:-28.1pt;margin-top:734.45pt;width:124.55pt;height:12.4pt;z-index:2516480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">
                <v:rect id="Rectangle 431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C9C4BB5" w14:textId="3DAE822B" w:rsidR="00EF5BE7" w:rsidRPr="00A81317" w:rsidRDefault="00A8131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6F9EDC9" w14:textId="77777777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A4D483" wp14:editId="5879597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F8DD26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691233" wp14:editId="53EC19AD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F5B41" w14:textId="588B1D3B" w:rsidR="00622151" w:rsidRPr="00691E8C" w:rsidRDefault="00622151" w:rsidP="00622151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</w:t>
                            </w:r>
                            <w:r w:rsidR="00994275">
                              <w:rPr>
                                <w:i/>
                                <w:sz w:val="24"/>
                                <w:szCs w:val="28"/>
                              </w:rPr>
                              <w:t>4218011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2020</w:t>
                            </w:r>
                          </w:p>
                          <w:p w14:paraId="19CC8F61" w14:textId="77777777" w:rsidR="0072265F" w:rsidRPr="00A166F7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7A529A5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3B7BA0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3029D69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5DC1BF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91233" id="Rectangle 425" o:spid="_x0000_s1041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/m7gIAAHw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" filled="f" stroked="f" strokeweight=".25pt">
                <v:textbox inset="1pt,1pt,1pt,1pt">
                  <w:txbxContent>
                    <w:p w14:paraId="1E2F5B41" w14:textId="588B1D3B" w:rsidR="00622151" w:rsidRPr="00691E8C" w:rsidRDefault="00622151" w:rsidP="00622151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</w:t>
                      </w:r>
                      <w:r w:rsidR="00994275">
                        <w:rPr>
                          <w:i/>
                          <w:sz w:val="24"/>
                          <w:szCs w:val="28"/>
                        </w:rPr>
                        <w:t>4218011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2020</w:t>
                      </w:r>
                    </w:p>
                    <w:p w14:paraId="19CC8F61" w14:textId="77777777" w:rsidR="0072265F" w:rsidRPr="00A166F7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7A529A5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3B7BA0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3029D69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5DC1BF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A1D1F3" wp14:editId="1200116D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5DCA92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A93447" wp14:editId="21474BAE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60F08E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2F1B6A" wp14:editId="753B9D1A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A5A2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F1B6A" id="Rectangle 422" o:spid="_x0000_s1043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wC7gIAAHs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" filled="f" stroked="f" strokeweight=".25pt">
                <v:textbox inset="1pt,1pt,1pt,1pt">
                  <w:txbxContent>
                    <w:p w14:paraId="4D5A5A26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06E85B" wp14:editId="230CB2EB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DAD6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6E85B" id="Rectangle 421" o:spid="_x0000_s1044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527AIAAHs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" filled="f" stroked="f" strokeweight=".25pt">
                <v:textbox inset="1pt,1pt,1pt,1pt">
                  <w:txbxContent>
                    <w:p w14:paraId="4B4DAD6D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389C44" wp14:editId="4BCFADB3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E4543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89C44" id="Rectangle 420" o:spid="_x0000_s1045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" filled="f" stroked="f" strokeweight=".25pt">
                <v:textbox inset="1pt,1pt,1pt,1pt">
                  <w:txbxContent>
                    <w:p w14:paraId="57EE4543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47936D" wp14:editId="49EFAFE9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E32AC6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3C6C78" wp14:editId="2819DD82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4C48A6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539A9F" wp14:editId="395F89C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0F8C93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1362E41" wp14:editId="3699479C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394348" w14:textId="22AA83FB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FE297" w14:textId="77777777" w:rsidR="00EF5BE7" w:rsidRPr="000B542E" w:rsidRDefault="00653981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23946917" w14:textId="77777777" w:rsidR="00653981" w:rsidRDefault="0065398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62E41" id="Group 412" o:spid="_x0000_s1046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">
                <v:rect id="Rectangle 413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5394348" w14:textId="22AA83FB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414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1AFE297" w14:textId="77777777" w:rsidR="00EF5BE7" w:rsidRPr="000B542E" w:rsidRDefault="00653981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23946917" w14:textId="77777777" w:rsidR="00653981" w:rsidRDefault="00653981"/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5CF6E7" wp14:editId="5678BD7B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FDFA44" w14:textId="59E11FDD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E00E7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9C3A40" w14:textId="2C65A7C8" w:rsidR="0072265F" w:rsidRPr="00627B06" w:rsidRDefault="00994275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</w:t>
                              </w:r>
                              <w:r w:rsidR="00A8131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257353BD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546043C3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CF6E7" id="Group 409" o:spid="_x0000_s1049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">
                <v:rect id="Rectangle 41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DFDFA44" w14:textId="59E11FDD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E00E7A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Консульт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59C3A40" w14:textId="2C65A7C8" w:rsidR="0072265F" w:rsidRPr="00627B06" w:rsidRDefault="00994275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</w:t>
                        </w:r>
                        <w:r w:rsidR="00A8131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257353BD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546043C3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09EF0C" wp14:editId="2524979F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0" r="0" b="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D8BF57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04EB6" w14:textId="6F3754D9" w:rsidR="00EF5BE7" w:rsidRPr="00627B06" w:rsidRDefault="00994275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</w:t>
                              </w:r>
                              <w:r w:rsidR="00622151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14F86028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9EF0C" id="Group 406" o:spid="_x0000_s1052" style="position:absolute;left:0;text-align:left;margin-left:-28.1pt;margin-top:706.45pt;width:124.55pt;height:12.4pt;z-index:251682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">
                <v:rect id="Rectangle 40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09D8BF57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4A04EB6" w14:textId="6F3754D9" w:rsidR="00EF5BE7" w:rsidRPr="00627B06" w:rsidRDefault="00994275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</w:t>
                        </w:r>
                        <w:r w:rsidR="00622151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14F86028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976C6" wp14:editId="3CAE2C66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48D85B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A0DD0" wp14:editId="2E20A65A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FAD0E" w14:textId="66701FA8" w:rsidR="00F83691" w:rsidRPr="00830E34" w:rsidRDefault="00604361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 0</w:t>
                            </w:r>
                            <w:r w:rsidR="003A400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  <w:p w14:paraId="505EC661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0DD0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" filled="f" stroked="f" strokeweight=".25pt">
                <v:textbox inset="1pt,1pt,1pt,1pt">
                  <w:txbxContent>
                    <w:p w14:paraId="2CBFAD0E" w14:textId="66701FA8" w:rsidR="00F83691" w:rsidRPr="00830E34" w:rsidRDefault="00604361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 0</w:t>
                      </w:r>
                      <w:r w:rsidR="003A400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  <w:p w14:paraId="505EC661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A909B" wp14:editId="05AA5B59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49070C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909B"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YL6gIAAHo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" filled="f" stroked="f" strokeweight=".25pt">
                <v:textbox inset="1pt,1pt,1pt,1pt">
                  <w:txbxContent>
                    <w:p w14:paraId="5349070C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F16A2" wp14:editId="6D94329E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66E4E2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F16A2"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2W7A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" filled="f" stroked="f" strokeweight=".25pt">
                <v:textbox inset="1pt,1pt,1pt,1pt">
                  <w:txbxContent>
                    <w:p w14:paraId="2366E4E2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6DBA5" wp14:editId="2A0539B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6F6F6" w14:textId="77777777" w:rsidR="00EF5BE7" w:rsidRPr="00A81317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6DBA5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K8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" filled="f" stroked="f" strokeweight=".25pt">
                <v:textbox inset="1pt,1pt,1pt,1pt">
                  <w:txbxContent>
                    <w:p w14:paraId="44E6F6F6" w14:textId="77777777" w:rsidR="00EF5BE7" w:rsidRPr="00A81317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3BCC2" wp14:editId="49ED1673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438F71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3BCC2"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G0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" filled="f" stroked="f" strokeweight=".25pt">
                <v:textbox inset="1pt,1pt,1pt,1pt">
                  <w:txbxContent>
                    <w:p w14:paraId="03438F71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3078E" wp14:editId="68C59AE4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A0B75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3078E"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Mo6gIAAHo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" filled="f" stroked="f" strokeweight=".25pt">
                <v:textbox inset="1pt,1pt,1pt,1pt">
                  <w:txbxContent>
                    <w:p w14:paraId="79FA0B75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40187" wp14:editId="034B9D0B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9586C5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725C" wp14:editId="1F33F237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213172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</w:p>
    <w:p w14:paraId="6A9F96A2" w14:textId="27725B0A" w:rsidR="009E7704" w:rsidRDefault="009E7704" w:rsidP="006C72DF">
      <w:pPr>
        <w:tabs>
          <w:tab w:val="left" w:pos="4170"/>
        </w:tabs>
        <w:rPr>
          <w:lang w:val="ru-RU"/>
        </w:rPr>
      </w:pPr>
      <w:r>
        <w:rPr>
          <w:lang w:val="ru-RU"/>
        </w:rPr>
        <w:br/>
      </w:r>
    </w:p>
    <w:p w14:paraId="691B5A89" w14:textId="17701C27" w:rsidR="009E7704" w:rsidRDefault="002F46C9">
      <w:pPr>
        <w:jc w:val="lef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76ACEC" wp14:editId="0116D403">
                <wp:simplePos x="0" y="0"/>
                <wp:positionH relativeFrom="column">
                  <wp:posOffset>4462675</wp:posOffset>
                </wp:positionH>
                <wp:positionV relativeFrom="paragraph">
                  <wp:posOffset>2022993</wp:posOffset>
                </wp:positionV>
                <wp:extent cx="201930" cy="274320"/>
                <wp:effectExtent l="0" t="0" r="0" b="0"/>
                <wp:wrapNone/>
                <wp:docPr id="47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B3187" w14:textId="029BB766" w:rsidR="00C620B9" w:rsidRPr="006A7848" w:rsidRDefault="002F46C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6ACEC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60" type="#_x0000_t202" style="position:absolute;margin-left:351.4pt;margin-top:159.3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QbvAIAAMQ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" filled="f" stroked="f">
                <v:textbox>
                  <w:txbxContent>
                    <w:p w14:paraId="5BAB3187" w14:textId="029BB766" w:rsidR="00C620B9" w:rsidRPr="006A7848" w:rsidRDefault="002F46C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9E7704">
        <w:rPr>
          <w:lang w:val="ru-RU"/>
        </w:rPr>
        <w:br w:type="page"/>
      </w:r>
      <w:bookmarkStart w:id="0" w:name="_GoBack"/>
      <w:bookmarkEnd w:id="0"/>
    </w:p>
    <w:p w14:paraId="6DC6A1E0" w14:textId="73CE0FD5" w:rsidR="009E7704" w:rsidRPr="006C72DF" w:rsidRDefault="001B6001" w:rsidP="009E7704">
      <w:pPr>
        <w:pStyle w:val="ab"/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0130C96" wp14:editId="3270AF5E">
            <wp:extent cx="7364577" cy="2404213"/>
            <wp:effectExtent l="3493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78573" cy="240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FA80D" wp14:editId="2A6170F9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50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8761C" w14:textId="77777777" w:rsidR="009E7704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4047C393" w14:textId="77777777" w:rsidR="009E7704" w:rsidRPr="00653981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Таблица экономических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br/>
                              <w:t xml:space="preserve"> показателей</w:t>
                            </w:r>
                          </w:p>
                          <w:p w14:paraId="1C26A91C" w14:textId="77777777" w:rsidR="009E7704" w:rsidRPr="000C7B11" w:rsidRDefault="009E7704" w:rsidP="009E7704">
                            <w:pPr>
                              <w:pStyle w:val="ab"/>
                              <w:suppressAutoHyphens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FA80D" id="_x0000_s1061" style="position:absolute;left:0;text-align:left;margin-left:176.6pt;margin-top:666.35pt;width:159.1pt;height:6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" filled="f" stroked="f" strokeweight=".25pt">
                <v:textbox inset="1pt,1pt,1pt,1pt">
                  <w:txbxContent>
                    <w:p w14:paraId="1928761C" w14:textId="77777777" w:rsidR="009E7704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14:paraId="4047C393" w14:textId="77777777" w:rsidR="009E7704" w:rsidRPr="00653981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Таблица экономических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br/>
                        <w:t xml:space="preserve"> показателей</w:t>
                      </w:r>
                    </w:p>
                    <w:p w14:paraId="1C26A91C" w14:textId="77777777" w:rsidR="009E7704" w:rsidRPr="000C7B11" w:rsidRDefault="009E7704" w:rsidP="009E7704">
                      <w:pPr>
                        <w:pStyle w:val="ab"/>
                        <w:suppressAutoHyphens/>
                        <w:spacing w:before="12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E40787" wp14:editId="3F019DEF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510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F36DA4" w14:textId="77777777" w:rsidR="009E7704" w:rsidRPr="00210277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 А.С.</w:t>
                            </w:r>
                          </w:p>
                          <w:p w14:paraId="4BC1FBDA" w14:textId="77777777" w:rsidR="009E7704" w:rsidRPr="000B542E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40787" id="_x0000_s1063" style="position:absolute;left:0;text-align:left;margin-left:29.7pt;margin-top:749.3pt;width:74.25pt;height: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" filled="f" stroked="f" strokeweight=".25pt">
                <v:textbox inset="1pt,1pt,1pt,1pt">
                  <w:txbxContent>
                    <w:p w14:paraId="2EF36DA4" w14:textId="77777777" w:rsidR="009E7704" w:rsidRPr="00210277" w:rsidRDefault="009E7704" w:rsidP="009E7704">
                      <w:pPr>
                        <w:pStyle w:val="ab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14:paraId="4BC1FBDA" w14:textId="77777777" w:rsidR="009E7704" w:rsidRPr="000B542E" w:rsidRDefault="009E7704" w:rsidP="009E7704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14B623" wp14:editId="019C2E2B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511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5434E" w14:textId="77777777" w:rsidR="009E7704" w:rsidRPr="006A7848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4B623" id="_x0000_s1064" style="position:absolute;left:0;text-align:left;margin-left:-28.1pt;margin-top:749.3pt;width:55.15pt;height:1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vt7g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" filled="f" stroked="f" strokeweight=".25pt">
                <v:textbox inset="1pt,1pt,1pt,1pt">
                  <w:txbxContent>
                    <w:p w14:paraId="33F5434E" w14:textId="77777777" w:rsidR="009E7704" w:rsidRPr="006A7848" w:rsidRDefault="009E7704" w:rsidP="009E7704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A3C5BE" wp14:editId="28E5E49D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512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99FA06" w14:textId="77777777" w:rsidR="009E7704" w:rsidRPr="00A81317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3C5BE" id="_x0000_s1065" style="position:absolute;left:0;text-align:left;margin-left:146.95pt;margin-top:678.95pt;width:25.95pt;height:12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ii7wIAAHwGAAAOAAAAZHJzL2Uyb0RvYy54bWysVW1vmzAQ/j5p/8HydwokEF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" filled="f" stroked="f" strokeweight=".25pt">
                <v:textbox inset="1pt,1pt,1pt,1pt">
                  <w:txbxContent>
                    <w:p w14:paraId="6E99FA06" w14:textId="77777777" w:rsidR="009E7704" w:rsidRPr="00A81317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803121" wp14:editId="4EE98D83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51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CBA88" id="Line 38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PUdSnaLAgAAZg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E6C237" wp14:editId="5FB599D6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51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5C2FF" w14:textId="77777777" w:rsidR="009E7704" w:rsidRPr="00A81317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6C237" id="_x0000_s1066" style="position:absolute;left:0;text-align:left;margin-left:106.75pt;margin-top:678.45pt;width:39.8pt;height:1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rm7QIAAHw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" filled="f" stroked="f" strokeweight=".25pt">
                <v:textbox inset="1pt,1pt,1pt,1pt">
                  <w:txbxContent>
                    <w:p w14:paraId="0625C2FF" w14:textId="77777777" w:rsidR="009E7704" w:rsidRPr="00A81317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DB8946" wp14:editId="052E16CE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515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55E02" id="Line 40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Dgy13hjAIAAGY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D7E2E" wp14:editId="704E7E07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516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4D809" id="Line 40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45D226" wp14:editId="279BBC2B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517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9941E" id="Line 4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HRn1EiPAgAAaA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E9896" wp14:editId="2580799A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0" t="0" r="0" b="0"/>
                <wp:wrapNone/>
                <wp:docPr id="51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2C74F" id="Line 38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5CAE2" wp14:editId="5B0513F2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519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C8D83" id="Line 4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NJjgIAAGY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" strokeweight="1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DB0E91" wp14:editId="2ACAC0D8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520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C755E" id="Line 4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" strokeweight="1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4F529" wp14:editId="394E05CE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521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69CE6" id="Line 4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" strokeweight="1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41767F" wp14:editId="476BA4A0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522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576FA" id="Line 39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" strokeweight="1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977AB3" wp14:editId="594AEB89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523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66277" id="Line 4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3ABDB0" wp14:editId="2A8BD764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524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48612" id="Line 39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" strokeweight="1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D2D19F" wp14:editId="1FC0A6BE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525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B2043" id="Line 40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" strokeweight="1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C982AB" wp14:editId="19A6A414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526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F99E7" id="Line 40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" strokeweight="1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F15175" wp14:editId="4CCEC634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527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E4831" id="Line 38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96846B" wp14:editId="3062DA4F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52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F0D34" id="Line 39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vAmQIAAHM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5DCF94" wp14:editId="38F15A86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529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C9EE1C" w14:textId="643B752E" w:rsidR="009E7704" w:rsidRPr="00653981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Криштопчик А.Ю.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DCF94" id="_x0000_s1067" style="position:absolute;left:0;text-align:left;margin-left:29.7pt;margin-top:692.45pt;width:82.6pt;height:1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tM7gIAAH0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" filled="f" stroked="f" strokeweight=".25pt">
                <v:textbox inset="1pt,1pt,1pt,1pt">
                  <w:txbxContent>
                    <w:p w14:paraId="7BC9EE1C" w14:textId="643B752E" w:rsidR="009E7704" w:rsidRPr="00653981" w:rsidRDefault="009E7704" w:rsidP="009E7704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Криштопчик А.Ю.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2AA6E4" wp14:editId="655134FE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530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332F2C" w14:textId="77777777" w:rsidR="009E7704" w:rsidRPr="006A7848" w:rsidRDefault="009E7704" w:rsidP="009E7704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AA6E4" id="_x0000_s1068" style="position:absolute;left:0;text-align:left;margin-left:-28.1pt;margin-top:692.45pt;width:53.25pt;height:1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" filled="f" stroked="f" strokeweight=".25pt">
                <v:textbox inset="1pt,1pt,1pt,1pt">
                  <w:txbxContent>
                    <w:p w14:paraId="57332F2C" w14:textId="77777777" w:rsidR="009E7704" w:rsidRPr="006A7848" w:rsidRDefault="009E7704" w:rsidP="009E7704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6AEF01" wp14:editId="5C5FE76E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531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28475" w14:textId="77777777" w:rsidR="009E7704" w:rsidRPr="00E06A6A" w:rsidRDefault="009E7704" w:rsidP="009E7704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AEF01" id="_x0000_s1069" style="position:absolute;left:0;text-align:left;margin-left:427.25pt;margin-top:692.3pt;width:60.35pt;height:1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" filled="f" stroked="f" strokeweight=".25pt">
                <v:textbox inset="1pt,1pt,1pt,1pt">
                  <w:txbxContent>
                    <w:p w14:paraId="25E28475" w14:textId="77777777" w:rsidR="009E7704" w:rsidRPr="00E06A6A" w:rsidRDefault="009E7704" w:rsidP="009E7704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3E60B8" wp14:editId="0211530E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532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CA5B84" w14:textId="77777777" w:rsidR="009E7704" w:rsidRPr="00E06A6A" w:rsidRDefault="009E7704" w:rsidP="009E7704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E60B8" id="_x0000_s1070" style="position:absolute;left:0;text-align:left;margin-left:384.5pt;margin-top:692.3pt;width:38.25pt;height:1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" filled="f" stroked="f" strokeweight=".25pt">
                <v:textbox inset="1pt,1pt,1pt,1pt">
                  <w:txbxContent>
                    <w:p w14:paraId="68CA5B84" w14:textId="77777777" w:rsidR="009E7704" w:rsidRPr="00E06A6A" w:rsidRDefault="009E7704" w:rsidP="009E7704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BFC40" wp14:editId="79F91DFB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53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297D4F" w14:textId="77777777" w:rsidR="009E7704" w:rsidRPr="00E06A6A" w:rsidRDefault="009E7704" w:rsidP="009E7704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BFC40" id="_x0000_s1071" style="position:absolute;left:0;text-align:left;margin-left:172.5pt;margin-top:737.3pt;width:163.2pt;height:3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" filled="f" stroked="f" strokeweight=".25pt">
                <v:textbox inset="1pt,1pt,1pt,1pt">
                  <w:txbxContent>
                    <w:p w14:paraId="63297D4F" w14:textId="77777777" w:rsidR="009E7704" w:rsidRPr="00E06A6A" w:rsidRDefault="009E7704" w:rsidP="009E7704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02B54" wp14:editId="528B2D2D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534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070A0" id="Line 4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50F442" wp14:editId="7CB76ACE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535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DD2FE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0F442" id="_x0000_s1072" style="position:absolute;left:0;text-align:left;margin-left:427.25pt;margin-top:664.55pt;width:60.35pt;height:1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RD7gIAAHw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" filled="f" stroked="f" strokeweight=".25pt">
                <v:textbox inset="1pt,1pt,1pt,1pt">
                  <w:txbxContent>
                    <w:p w14:paraId="5D3DD2FE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895115" wp14:editId="65F84A00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536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A8EE23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95115" id="_x0000_s1073" style="position:absolute;left:0;text-align:left;margin-left:384.5pt;margin-top:664.55pt;width:38.25pt;height:1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K97g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" filled="f" stroked="f" strokeweight=".25pt">
                <v:textbox inset="1pt,1pt,1pt,1pt">
                  <w:txbxContent>
                    <w:p w14:paraId="15A8EE23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3BC4C2" wp14:editId="6CF80963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537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F9519" id="Line 4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28CFCAD" wp14:editId="75C63277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538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39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D9A73" w14:textId="77777777" w:rsidR="009E7704" w:rsidRPr="00A81317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A8131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DC50A5" w14:textId="77777777" w:rsidR="009E7704" w:rsidRPr="00627B06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Евлаш А.И.</w:t>
                              </w:r>
                            </w:p>
                            <w:p w14:paraId="650ED562" w14:textId="77777777" w:rsidR="009E7704" w:rsidRPr="00E06A6A" w:rsidRDefault="009E7704" w:rsidP="009E7704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CFCAD" id="_x0000_s1074" style="position:absolute;left:0;text-align:left;margin-left:-28.1pt;margin-top:734.45pt;width:124.55pt;height:12.4pt;z-index:2517032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">
                <v:rect id="Rectangle 431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67DD9A73" w14:textId="77777777" w:rsidR="009E7704" w:rsidRPr="00A81317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 w:rsidRPr="00A8131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432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7EDC50A5" w14:textId="77777777" w:rsidR="009E7704" w:rsidRPr="00627B06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Евлаш А.И.</w:t>
                        </w:r>
                      </w:p>
                      <w:p w14:paraId="650ED562" w14:textId="77777777" w:rsidR="009E7704" w:rsidRPr="00E06A6A" w:rsidRDefault="009E7704" w:rsidP="009E7704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8AF339" wp14:editId="20A1A328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541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26368" id="Line 4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CFA03" wp14:editId="4B10460B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542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E8065" w14:textId="77777777" w:rsidR="009E7704" w:rsidRPr="00691E8C" w:rsidRDefault="009E7704" w:rsidP="009E7704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74218011, 2020</w:t>
                            </w:r>
                          </w:p>
                          <w:p w14:paraId="12E07EA2" w14:textId="77777777" w:rsidR="009E7704" w:rsidRPr="00A166F7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966BB75" w14:textId="77777777" w:rsidR="009E7704" w:rsidRPr="000572B1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5325099" w14:textId="77777777" w:rsidR="009E7704" w:rsidRPr="000572B1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4AAFEE" w14:textId="77777777" w:rsidR="009E7704" w:rsidRPr="000572B1" w:rsidRDefault="009E7704" w:rsidP="009E77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A4C4010" w14:textId="77777777" w:rsidR="009E7704" w:rsidRPr="00F039FE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CFA03" id="_x0000_s1077" style="position:absolute;left:0;text-align:left;margin-left:341.7pt;margin-top:745.55pt;width:145.5pt;height:1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477wIAAH0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" filled="f" stroked="f" strokeweight=".25pt">
                <v:textbox inset="1pt,1pt,1pt,1pt">
                  <w:txbxContent>
                    <w:p w14:paraId="418E8065" w14:textId="77777777" w:rsidR="009E7704" w:rsidRPr="00691E8C" w:rsidRDefault="009E7704" w:rsidP="009E7704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74218011, 2020</w:t>
                      </w:r>
                    </w:p>
                    <w:p w14:paraId="12E07EA2" w14:textId="77777777" w:rsidR="009E7704" w:rsidRPr="00A166F7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4966BB75" w14:textId="77777777" w:rsidR="009E7704" w:rsidRPr="000572B1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5325099" w14:textId="77777777" w:rsidR="009E7704" w:rsidRPr="000572B1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4AAFEE" w14:textId="77777777" w:rsidR="009E7704" w:rsidRPr="000572B1" w:rsidRDefault="009E7704" w:rsidP="009E7704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A4C4010" w14:textId="77777777" w:rsidR="009E7704" w:rsidRPr="00F039FE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BDEB3" wp14:editId="417B568A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543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400BB" id="Line 4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svjwIAAGc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CgiNsvjwIAAGc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B3B9FC" wp14:editId="10F2C7D3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544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7BE34" id="Line 4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HMjwIAAGc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" strokeweight="1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E8A3DF" wp14:editId="13E38106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545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DD95B8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8A3DF" id="_x0000_s1078" style="position:absolute;left:0;text-align:left;margin-left:435.4pt;margin-top:721.15pt;width:40.2pt;height:1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" filled="f" stroked="f" strokeweight=".25pt">
                <v:textbox inset="1pt,1pt,1pt,1pt">
                  <w:txbxContent>
                    <w:p w14:paraId="71DD95B8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D982F2" wp14:editId="4881477E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546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094893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982F2" id="_x0000_s1079" style="position:absolute;left:0;text-align:left;margin-left:397.6pt;margin-top:721.15pt;width:38.25pt;height:1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" filled="f" stroked="f" strokeweight=".25pt">
                <v:textbox inset="1pt,1pt,1pt,1pt">
                  <w:txbxContent>
                    <w:p w14:paraId="27094893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A094DA" wp14:editId="057B2E24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547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F5DF96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094DA" id="_x0000_s1080" style="position:absolute;left:0;text-align:left;margin-left:341.7pt;margin-top:664.55pt;width:38.25pt;height:1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" filled="f" stroked="f" strokeweight=".25pt">
                <v:textbox inset="1pt,1pt,1pt,1pt">
                  <w:txbxContent>
                    <w:p w14:paraId="59F5DF96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A5BE5E" wp14:editId="2E850B32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548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739D8" id="Line 4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BzjgIAAGg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0B37FC" wp14:editId="666F8893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549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2B464" id="Line 4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hkijwIAAGg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75AEC" wp14:editId="63C802A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550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AAA28" id="Line 4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qskQIAAGg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B1B72C1" wp14:editId="370E09AA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551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52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C3A29" w14:textId="77777777" w:rsidR="009E7704" w:rsidRPr="006A7848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BCA064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2B61EB01" w14:textId="77777777" w:rsidR="009E7704" w:rsidRDefault="009E7704" w:rsidP="009E77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B72C1" id="_x0000_s1081" style="position:absolute;left:0;text-align:left;margin-left:-28.1pt;margin-top:763.15pt;width:124.55pt;height:12.4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">
                <v:rect id="Rectangle 413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<v:textbox inset="1pt,1pt,1pt,1pt">
                    <w:txbxContent>
                      <w:p w14:paraId="3F6C3A29" w14:textId="77777777" w:rsidR="009E7704" w:rsidRPr="006A7848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414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3CBCA064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2B61EB01" w14:textId="77777777" w:rsidR="009E7704" w:rsidRDefault="009E7704" w:rsidP="009E7704"/>
                    </w:txbxContent>
                  </v:textbox>
                </v:rect>
              </v:group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0959766" wp14:editId="75DDF952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554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55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95F1EE" w14:textId="77777777" w:rsidR="009E7704" w:rsidRPr="006A7848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9C3AD2" w14:textId="77777777" w:rsidR="009E7704" w:rsidRPr="00627B06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10897DC2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5AA2B82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59766" id="_x0000_s1084" style="position:absolute;left:0;text-align:left;margin-left:-28.1pt;margin-top:720.45pt;width:124.55pt;height:12.4pt;z-index:2517391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">
                <v:rect id="Rectangle 410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<v:textbox inset="1pt,1pt,1pt,1pt">
                    <w:txbxContent>
                      <w:p w14:paraId="0A95F1EE" w14:textId="77777777" w:rsidR="009E7704" w:rsidRPr="006A7848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Консульт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1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7C9C3AD2" w14:textId="77777777" w:rsidR="009E7704" w:rsidRPr="00627B06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10897DC2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5AA2B82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FB2B3C0" wp14:editId="65A6BB6B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0" r="0" b="0"/>
                <wp:wrapNone/>
                <wp:docPr id="557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58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2877B" w14:textId="77777777" w:rsidR="009E7704" w:rsidRPr="006A7848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C4FCCC" w14:textId="77777777" w:rsidR="009E7704" w:rsidRPr="00627B06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6023013D" w14:textId="77777777" w:rsidR="009E7704" w:rsidRPr="000B542E" w:rsidRDefault="009E7704" w:rsidP="009E7704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2B3C0" id="_x0000_s1087" style="position:absolute;left:0;text-align:left;margin-left:-28.1pt;margin-top:706.45pt;width:124.55pt;height:12.4pt;z-index:2517381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">
                <v:rect id="Rectangle 407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<v:textbox inset="1pt,1pt,1pt,1pt">
                    <w:txbxContent>
                      <w:p w14:paraId="6882877B" w14:textId="77777777" w:rsidR="009E7704" w:rsidRPr="006A7848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40C4FCCC" w14:textId="77777777" w:rsidR="009E7704" w:rsidRPr="00627B06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6023013D" w14:textId="77777777" w:rsidR="009E7704" w:rsidRPr="000B542E" w:rsidRDefault="009E7704" w:rsidP="009E7704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70DC93" wp14:editId="2CCAD20A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560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2D183" id="Line 40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E88CEA" wp14:editId="2372F18F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561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BFEC1C" w14:textId="77777777" w:rsidR="009E7704" w:rsidRPr="00830E34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ДП 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  <w:p w14:paraId="62D1C47D" w14:textId="77777777" w:rsidR="009E7704" w:rsidRPr="00E06A6A" w:rsidRDefault="009E7704" w:rsidP="009E7704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88CEA" id="_x0000_s1090" style="position:absolute;left:0;text-align:left;margin-left:171.5pt;margin-top:632.6pt;width:315.4pt;height:19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" filled="f" stroked="f" strokeweight=".25pt">
                <v:textbox inset="1pt,1pt,1pt,1pt">
                  <w:txbxContent>
                    <w:p w14:paraId="49BFEC1C" w14:textId="77777777" w:rsidR="009E7704" w:rsidRPr="00830E34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ДП 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</w:t>
                      </w:r>
                      <w:r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  <w:p w14:paraId="62D1C47D" w14:textId="77777777" w:rsidR="009E7704" w:rsidRPr="00E06A6A" w:rsidRDefault="009E7704" w:rsidP="009E7704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A9BADE" wp14:editId="097287CE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562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45D5E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9BADE" id="_x0000_s1091" style="position:absolute;left:0;text-align:left;margin-left:365.35pt;margin-top:721.1pt;width:29.6pt;height:1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" filled="f" stroked="f" strokeweight=".25pt">
                <v:textbox inset="1pt,1pt,1pt,1pt">
                  <w:txbxContent>
                    <w:p w14:paraId="57845D5E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D0A34F" wp14:editId="2415CD64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563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6A43CE" w14:textId="77777777" w:rsidR="009E7704" w:rsidRPr="006A7848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0A34F" id="_x0000_s1092" style="position:absolute;left:0;text-align:left;margin-left:340.95pt;margin-top:721.15pt;width:25.15pt;height:12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G07Q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" filled="f" stroked="f" strokeweight=".25pt">
                <v:textbox inset="1pt,1pt,1pt,1pt">
                  <w:txbxContent>
                    <w:p w14:paraId="476A43CE" w14:textId="77777777" w:rsidR="009E7704" w:rsidRPr="006A7848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7537F0" wp14:editId="72EFDE62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64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91B947" w14:textId="77777777" w:rsidR="009E7704" w:rsidRPr="00A81317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537F0" id="_x0000_s1093" style="position:absolute;left:0;text-align:left;margin-left:29.7pt;margin-top:678.45pt;width:66.75pt;height:1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sk7gIAAHw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" filled="f" stroked="f" strokeweight=".25pt">
                <v:textbox inset="1pt,1pt,1pt,1pt">
                  <w:txbxContent>
                    <w:p w14:paraId="7991B947" w14:textId="77777777" w:rsidR="009E7704" w:rsidRPr="00A81317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333A87" wp14:editId="035940A9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565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B8E5E4" w14:textId="77777777" w:rsidR="009E7704" w:rsidRPr="000B542E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33A87" id="_x0000_s1094" style="position:absolute;left:0;text-align:left;margin-left:-1.85pt;margin-top:678.45pt;width:28.55pt;height:1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mH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" filled="f" stroked="f" strokeweight=".25pt">
                <v:textbox inset="1pt,1pt,1pt,1pt">
                  <w:txbxContent>
                    <w:p w14:paraId="01B8E5E4" w14:textId="77777777" w:rsidR="009E7704" w:rsidRPr="000B542E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12515D" wp14:editId="63C81893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566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3FAC" w14:textId="77777777" w:rsidR="009E7704" w:rsidRPr="000B542E" w:rsidRDefault="009E7704" w:rsidP="009E770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2515D" id="_x0000_s1095" style="position:absolute;left:0;text-align:left;margin-left:-27.7pt;margin-top:678.45pt;width:22.9pt;height:1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hw7AIAAHw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" filled="f" stroked="f" strokeweight=".25pt">
                <v:textbox inset="1pt,1pt,1pt,1pt">
                  <w:txbxContent>
                    <w:p w14:paraId="282A3FAC" w14:textId="77777777" w:rsidR="009E7704" w:rsidRPr="000B542E" w:rsidRDefault="009E7704" w:rsidP="009E770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63BDA9" wp14:editId="236FB258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567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BFB6B" id="Line 38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" strokeweight="2pt"/>
            </w:pict>
          </mc:Fallback>
        </mc:AlternateContent>
      </w:r>
      <w:r w:rsidR="009E770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19AB6B" wp14:editId="66D1EC5A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568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15399" id="Rectangle 384" o:spid="_x0000_s1026" style="position:absolute;margin-left:-29.1pt;margin-top:-25.5pt;width:518.8pt;height:802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" filled="f" strokeweight="2pt"/>
            </w:pict>
          </mc:Fallback>
        </mc:AlternateContent>
      </w:r>
    </w:p>
    <w:p w14:paraId="783CFBB1" w14:textId="77777777" w:rsidR="009E7704" w:rsidRDefault="009E7704" w:rsidP="009E7704">
      <w:pPr>
        <w:tabs>
          <w:tab w:val="left" w:pos="4170"/>
        </w:tabs>
        <w:rPr>
          <w:lang w:val="ru-RU"/>
        </w:rPr>
      </w:pPr>
    </w:p>
    <w:p w14:paraId="00E334EF" w14:textId="77777777" w:rsidR="00FB27D5" w:rsidRDefault="00FB27D5" w:rsidP="006C72DF">
      <w:pPr>
        <w:tabs>
          <w:tab w:val="left" w:pos="4170"/>
        </w:tabs>
        <w:rPr>
          <w:lang w:val="ru-RU"/>
        </w:rPr>
      </w:pPr>
    </w:p>
    <w:p w14:paraId="19864E4D" w14:textId="43425BBC" w:rsidR="00FB27D5" w:rsidRPr="006C72DF" w:rsidRDefault="002F46C9" w:rsidP="00A81317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C97AA2" wp14:editId="66032571">
                <wp:simplePos x="0" y="0"/>
                <wp:positionH relativeFrom="column">
                  <wp:posOffset>4457065</wp:posOffset>
                </wp:positionH>
                <wp:positionV relativeFrom="paragraph">
                  <wp:posOffset>864413</wp:posOffset>
                </wp:positionV>
                <wp:extent cx="201930" cy="274320"/>
                <wp:effectExtent l="0" t="0" r="0" b="0"/>
                <wp:wrapNone/>
                <wp:docPr id="50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8E5E6" w14:textId="2CB7D804" w:rsidR="009E7704" w:rsidRPr="006A7848" w:rsidRDefault="002F46C9" w:rsidP="009E7704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97AA2" id="_x0000_s1095" type="#_x0000_t202" style="position:absolute;left:0;text-align:left;margin-left:350.95pt;margin-top:68.05pt;width:15.9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U1vA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" filled="f" stroked="f">
                <v:textbox>
                  <w:txbxContent>
                    <w:p w14:paraId="3FC8E5E6" w14:textId="2CB7D804" w:rsidR="009E7704" w:rsidRPr="006A7848" w:rsidRDefault="002F46C9" w:rsidP="009E7704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27D5" w:rsidRPr="006C72DF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98C49" w14:textId="77777777" w:rsidR="00134188" w:rsidRDefault="00134188" w:rsidP="00B9123A">
      <w:r>
        <w:separator/>
      </w:r>
    </w:p>
  </w:endnote>
  <w:endnote w:type="continuationSeparator" w:id="0">
    <w:p w14:paraId="7D7F3097" w14:textId="77777777" w:rsidR="00134188" w:rsidRDefault="00134188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C04E3" w14:textId="77777777" w:rsidR="00134188" w:rsidRDefault="00134188" w:rsidP="00B9123A">
      <w:r>
        <w:separator/>
      </w:r>
    </w:p>
  </w:footnote>
  <w:footnote w:type="continuationSeparator" w:id="0">
    <w:p w14:paraId="52741E6E" w14:textId="77777777" w:rsidR="00134188" w:rsidRDefault="00134188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108ED"/>
    <w:rsid w:val="000464DE"/>
    <w:rsid w:val="000B542E"/>
    <w:rsid w:val="000C763E"/>
    <w:rsid w:val="000C7B11"/>
    <w:rsid w:val="000E13A2"/>
    <w:rsid w:val="0012572A"/>
    <w:rsid w:val="00134188"/>
    <w:rsid w:val="0014575B"/>
    <w:rsid w:val="00193450"/>
    <w:rsid w:val="001B0C59"/>
    <w:rsid w:val="001B119D"/>
    <w:rsid w:val="001B6001"/>
    <w:rsid w:val="00200683"/>
    <w:rsid w:val="00201050"/>
    <w:rsid w:val="00226634"/>
    <w:rsid w:val="00241912"/>
    <w:rsid w:val="00255744"/>
    <w:rsid w:val="0026794D"/>
    <w:rsid w:val="002C1278"/>
    <w:rsid w:val="002F46C9"/>
    <w:rsid w:val="00310962"/>
    <w:rsid w:val="00316112"/>
    <w:rsid w:val="00355360"/>
    <w:rsid w:val="003827C8"/>
    <w:rsid w:val="003A400F"/>
    <w:rsid w:val="003B3F02"/>
    <w:rsid w:val="003B6EF6"/>
    <w:rsid w:val="003F74DF"/>
    <w:rsid w:val="004443A5"/>
    <w:rsid w:val="00450468"/>
    <w:rsid w:val="00471719"/>
    <w:rsid w:val="00475DCE"/>
    <w:rsid w:val="00494FEC"/>
    <w:rsid w:val="004A350E"/>
    <w:rsid w:val="004F289C"/>
    <w:rsid w:val="004F78B5"/>
    <w:rsid w:val="00500ADB"/>
    <w:rsid w:val="00507345"/>
    <w:rsid w:val="0058298D"/>
    <w:rsid w:val="00603717"/>
    <w:rsid w:val="00604361"/>
    <w:rsid w:val="006125A0"/>
    <w:rsid w:val="00613435"/>
    <w:rsid w:val="00622151"/>
    <w:rsid w:val="00653981"/>
    <w:rsid w:val="00680270"/>
    <w:rsid w:val="00680357"/>
    <w:rsid w:val="006A7848"/>
    <w:rsid w:val="006B48B2"/>
    <w:rsid w:val="006C72DF"/>
    <w:rsid w:val="006F3AC7"/>
    <w:rsid w:val="0072265F"/>
    <w:rsid w:val="00731C25"/>
    <w:rsid w:val="00732136"/>
    <w:rsid w:val="00741F81"/>
    <w:rsid w:val="007A23B6"/>
    <w:rsid w:val="007E75EC"/>
    <w:rsid w:val="00830E34"/>
    <w:rsid w:val="008A0212"/>
    <w:rsid w:val="008E1E56"/>
    <w:rsid w:val="00903CC6"/>
    <w:rsid w:val="0090726E"/>
    <w:rsid w:val="00921B72"/>
    <w:rsid w:val="00927DBB"/>
    <w:rsid w:val="00937430"/>
    <w:rsid w:val="00994275"/>
    <w:rsid w:val="009E7704"/>
    <w:rsid w:val="00A14063"/>
    <w:rsid w:val="00A42705"/>
    <w:rsid w:val="00A70323"/>
    <w:rsid w:val="00A81317"/>
    <w:rsid w:val="00A85DCD"/>
    <w:rsid w:val="00AB494D"/>
    <w:rsid w:val="00B027F8"/>
    <w:rsid w:val="00B14B03"/>
    <w:rsid w:val="00B230DF"/>
    <w:rsid w:val="00B30F86"/>
    <w:rsid w:val="00B36AB7"/>
    <w:rsid w:val="00B52D27"/>
    <w:rsid w:val="00B71321"/>
    <w:rsid w:val="00B9123A"/>
    <w:rsid w:val="00BC2E64"/>
    <w:rsid w:val="00BD4A8F"/>
    <w:rsid w:val="00BD544D"/>
    <w:rsid w:val="00BE1915"/>
    <w:rsid w:val="00C24260"/>
    <w:rsid w:val="00C523CD"/>
    <w:rsid w:val="00C620B9"/>
    <w:rsid w:val="00CB1BC0"/>
    <w:rsid w:val="00CC16A5"/>
    <w:rsid w:val="00D37BB0"/>
    <w:rsid w:val="00D544E4"/>
    <w:rsid w:val="00DB67B6"/>
    <w:rsid w:val="00DD31D6"/>
    <w:rsid w:val="00E00E7A"/>
    <w:rsid w:val="00E06A6A"/>
    <w:rsid w:val="00E10EEF"/>
    <w:rsid w:val="00E20ECB"/>
    <w:rsid w:val="00E246A2"/>
    <w:rsid w:val="00E40B41"/>
    <w:rsid w:val="00E952D0"/>
    <w:rsid w:val="00EF5BE7"/>
    <w:rsid w:val="00F039FE"/>
    <w:rsid w:val="00F310CA"/>
    <w:rsid w:val="00F40286"/>
    <w:rsid w:val="00F4296F"/>
    <w:rsid w:val="00F83691"/>
    <w:rsid w:val="00F85862"/>
    <w:rsid w:val="00FB27D5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26C89"/>
  <w15:chartTrackingRefBased/>
  <w15:docId w15:val="{B180C62F-BD8C-48A7-9266-1480C2BD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59"/>
    <w:rsid w:val="006C72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basedOn w:val="a0"/>
    <w:link w:val="ab"/>
    <w:rsid w:val="00653981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CB84-1BFD-4ECF-A217-D34B0011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*</cp:lastModifiedBy>
  <cp:revision>7</cp:revision>
  <cp:lastPrinted>2020-05-28T08:14:00Z</cp:lastPrinted>
  <dcterms:created xsi:type="dcterms:W3CDTF">2020-05-28T08:09:00Z</dcterms:created>
  <dcterms:modified xsi:type="dcterms:W3CDTF">2020-06-01T07:15:00Z</dcterms:modified>
</cp:coreProperties>
</file>