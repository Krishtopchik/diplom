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C08F0" w14:textId="2EEF27FA" w:rsidR="006C72DF" w:rsidRPr="006C72DF" w:rsidRDefault="00B230DF" w:rsidP="00B230DF">
      <w:pPr>
        <w:pStyle w:val="a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DDB57" wp14:editId="058A2AB3">
            <wp:extent cx="2775042" cy="6375400"/>
            <wp:effectExtent l="0" t="0" r="635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24" cy="64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27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76ACEC" wp14:editId="73D4C87A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0" t="0" r="0" b="0"/>
                <wp:wrapNone/>
                <wp:docPr id="47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3187" w14:textId="7F88C6C2" w:rsidR="00C620B9" w:rsidRPr="006A7848" w:rsidRDefault="00C620B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6ACEC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6" type="#_x0000_t202" style="position:absolute;left:0;text-align:left;margin-left:350.95pt;margin-top:686.45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" filled="f" stroked="f">
                <v:textbox>
                  <w:txbxContent>
                    <w:p w14:paraId="5BAB3187" w14:textId="7F88C6C2" w:rsidR="00C620B9" w:rsidRPr="006A7848" w:rsidRDefault="00C620B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1BDBFE" wp14:editId="58D379DC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477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938FC" w14:textId="77777777" w:rsidR="00653981" w:rsidRDefault="00653981" w:rsidP="006539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618C0A97" w14:textId="77777777" w:rsidR="00653981" w:rsidRPr="00653981" w:rsidRDefault="00622151" w:rsidP="006539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Таблица экономических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br/>
                              <w:t xml:space="preserve"> показателей</w:t>
                            </w:r>
                          </w:p>
                          <w:p w14:paraId="547F2409" w14:textId="77777777" w:rsidR="00EF5BE7" w:rsidRPr="000C7B11" w:rsidRDefault="00EF5BE7" w:rsidP="00EF5BE7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6" o:spid="_x0000_s1027" style="position:absolute;left:0;text-align:left;margin-left:176.6pt;margin-top:666.35pt;width:159.1pt;height:64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" filled="f" stroked="f" strokeweight=".25pt">
                <v:textbox inset="1pt,1pt,1pt,1pt">
                  <w:txbxContent>
                    <w:p w:rsidR="00653981" w:rsidRDefault="00653981" w:rsidP="006539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:rsidR="00653981" w:rsidRPr="00653981" w:rsidRDefault="00622151" w:rsidP="006539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Таблица экономических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br/>
                        <w:t xml:space="preserve"> показателей</w:t>
                      </w:r>
                    </w:p>
                    <w:p w:rsidR="00EF5BE7" w:rsidRPr="000C7B11" w:rsidRDefault="00EF5BE7" w:rsidP="00EF5BE7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6DDEA" wp14:editId="70AC308C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476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407EB" w14:textId="77777777" w:rsidR="00622151" w:rsidRPr="00210277" w:rsidRDefault="00622151" w:rsidP="00622151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0D008EF4" w14:textId="77777777" w:rsidR="00EF5BE7" w:rsidRPr="000B542E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4" o:spid="_x0000_s1028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" filled="f" stroked="f" strokeweight=".25pt">
                <v:textbox inset="1pt,1pt,1pt,1pt">
                  <w:txbxContent>
                    <w:p w:rsidR="00622151" w:rsidRPr="00210277" w:rsidRDefault="00622151" w:rsidP="00622151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А.С.</w:t>
                      </w:r>
                    </w:p>
                    <w:p w:rsidR="00EF5BE7" w:rsidRPr="000B542E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6332" wp14:editId="671D443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475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DDAA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3" o:spid="_x0000_s1029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EBDA8" wp14:editId="5E4EC167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474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8A879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BDA8" id="Rectangle 397" o:spid="_x0000_s1030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" filled="f" stroked="f" strokeweight=".25pt">
                <v:textbox inset="1pt,1pt,1pt,1pt">
                  <w:txbxContent>
                    <w:p w14:paraId="1938A879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E716D" wp14:editId="58321061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47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90EC7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JLhLsi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B3268" wp14:editId="29B9791A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47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834E2F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B3268" id="Rectangle 396" o:spid="_x0000_s1031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" filled="f" stroked="f" strokeweight=".25pt">
                <v:textbox inset="1pt,1pt,1pt,1pt">
                  <w:txbxContent>
                    <w:p w14:paraId="06834E2F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7B290" wp14:editId="643A092A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4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43E94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B9oIlU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E7BB5" wp14:editId="0C5C945E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47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8E6CF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Z5jAIAAGY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ItJ5nmMAgAAZg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B483CF" wp14:editId="663175BD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469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3DDA5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MEECt6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EAFD3" wp14:editId="212BF52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46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2D00D" id="Line 38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CTYo19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6918FC" wp14:editId="10F05564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467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A0AA4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AqVCo+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888A2" wp14:editId="356EAE9B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6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83B94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2D3E9B" wp14:editId="4CC7B964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6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0B577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wa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JsQbBq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01F8D" wp14:editId="5C671F1D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64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CC211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l7EClZ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2192E5" wp14:editId="520D4297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0E9A7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DD715PjgIAAGg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08E2B" wp14:editId="331AF65E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6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6CFE1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Af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Brm+Af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A3975" wp14:editId="022B1805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61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BAB4A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3B7A" wp14:editId="5D0791FC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6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65802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CpDE/i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927" wp14:editId="5200D029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59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19464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LGMXq+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E8812" wp14:editId="6DF6BF7A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5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C7CA1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zV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KnQs1Z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C9A37" wp14:editId="1A55033A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57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C5B02C" w14:textId="77777777" w:rsidR="00EF5BE7" w:rsidRPr="00653981" w:rsidRDefault="00622151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Рак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2" o:spid="_x0000_s1032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" filled="f" stroked="f" strokeweight=".25pt">
                <v:textbox inset="1pt,1pt,1pt,1pt">
                  <w:txbxContent>
                    <w:p w:rsidR="00EF5BE7" w:rsidRPr="00653981" w:rsidRDefault="00622151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Рак Н.В.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99A57" wp14:editId="5052E661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456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FD4A5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1" o:spid="_x0000_s1033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5CEADC" wp14:editId="62AAC8A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455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F7ED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034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yw7QIAAHs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BTStyw7QIAAHs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:rsidR="00EF5BE7" w:rsidRPr="00E06A6A" w:rsidRDefault="00EF5BE7" w:rsidP="00EF5BE7">
                      <w:pPr>
                        <w:pStyle w:val="a1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E144A7" wp14:editId="79139028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454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4A631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8" o:spid="_x0000_s1035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AVcbuF7QIAAHs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:rsidR="00EF5BE7" w:rsidRPr="00E06A6A" w:rsidRDefault="00EF5BE7" w:rsidP="00EF5BE7">
                      <w:pPr>
                        <w:pStyle w:val="a1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8E5865" wp14:editId="35E22349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45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2B7DE8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036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" filled="f" stroked="f" strokeweight=".25pt">
                <v:textbox inset="1pt,1pt,1pt,1pt">
                  <w:txbxContent>
                    <w:p w:rsidR="00EF5BE7" w:rsidRPr="00E06A6A" w:rsidRDefault="00EF5BE7" w:rsidP="00EF5BE7">
                      <w:pPr>
                        <w:pStyle w:val="a1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708674" wp14:editId="5AE2EF4C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452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D9E24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pP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wn&#10;aYS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Jhiuk+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032AAC" wp14:editId="4788F02F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451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4EA0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037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7323E6" wp14:editId="3B350CD1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50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37859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4" o:spid="_x0000_s1038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3g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3974E1" wp14:editId="2045DC78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448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EBE9C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Lx+IZY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3279D78" wp14:editId="11D0CF13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C4BB5" w14:textId="46204D29" w:rsidR="00EF5BE7" w:rsidRPr="00A81317" w:rsidRDefault="00A8131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A8131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 w:rsidRPr="00A8131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A94570" w14:textId="77777777" w:rsidR="00A81317" w:rsidRPr="00627B06" w:rsidRDefault="00A81317" w:rsidP="00A813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Евлаш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А.И.</w:t>
                              </w:r>
                            </w:p>
                            <w:p w14:paraId="76F9EDC9" w14:textId="77777777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79D78" id="Group 430" o:spid="_x0000_s1039" style="position:absolute;left:0;text-align:left;margin-left:-28.1pt;margin-top:734.45pt;width:124.55pt;height:12.4pt;z-index:2516480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">
                <v:rect id="Rectangle 431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C9C4BB5" w14:textId="46204D29" w:rsidR="00EF5BE7" w:rsidRPr="00A81317" w:rsidRDefault="00A8131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A8131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 w:rsidRPr="00A8131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32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30A94570" w14:textId="77777777" w:rsidR="00A81317" w:rsidRPr="00627B06" w:rsidRDefault="00A81317" w:rsidP="00A8131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Евлаш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А.И.</w:t>
                        </w:r>
                      </w:p>
                      <w:p w14:paraId="76F9EDC9" w14:textId="77777777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A4D483" wp14:editId="5879597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8DD26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691233" wp14:editId="53EC19AD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F5B41" w14:textId="3D3DF3F1" w:rsidR="00622151" w:rsidRPr="00691E8C" w:rsidRDefault="00622151" w:rsidP="00622151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74218018, 2020</w:t>
                            </w:r>
                          </w:p>
                          <w:p w14:paraId="19CC8F61" w14:textId="77777777" w:rsidR="0072265F" w:rsidRPr="00A166F7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7A529A5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3B7BA0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3029D69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5DC1BF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91233" id="Rectangle 425" o:spid="_x0000_s1042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" filled="f" stroked="f" strokeweight=".25pt">
                <v:textbox inset="1pt,1pt,1pt,1pt">
                  <w:txbxContent>
                    <w:p w14:paraId="1E2F5B41" w14:textId="3D3DF3F1" w:rsidR="00622151" w:rsidRPr="00691E8C" w:rsidRDefault="00622151" w:rsidP="00622151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74218018, 2020</w:t>
                      </w:r>
                    </w:p>
                    <w:p w14:paraId="19CC8F61" w14:textId="77777777" w:rsidR="0072265F" w:rsidRPr="00A166F7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7A529A5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3B7BA0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3029D69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5DC1BF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A1D1F3" wp14:editId="1200116D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DCA92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A93447" wp14:editId="21474BAE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0F08E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2F1B6A" wp14:editId="753B9D1A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A5A2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2" o:spid="_x0000_s1043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wC7gIAAHs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irK8Au4CAAB7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06E85B" wp14:editId="230CB2EB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DAD6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1" o:spid="_x0000_s1044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27A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YZkuduwCAAB7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389C44" wp14:editId="4BCFADB3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E4543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0" o:spid="_x0000_s1045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LS8IG3sAgAAew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47936D" wp14:editId="49EFAFE9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32AC6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3C6C78" wp14:editId="2819DD82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48A6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539A9F" wp14:editId="395F89C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F8C93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1362E41" wp14:editId="3699479C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394348" w14:textId="22AA83FB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FE297" w14:textId="77777777" w:rsidR="00EF5BE7" w:rsidRPr="000B542E" w:rsidRDefault="00653981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3946917" w14:textId="77777777" w:rsidR="00653981" w:rsidRDefault="0065398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62E41" id="Group 412" o:spid="_x0000_s1046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">
                <v:rect id="Rectangle 413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5394348" w14:textId="22AA83FB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1AFE297" w14:textId="77777777" w:rsidR="00EF5BE7" w:rsidRPr="000B542E" w:rsidRDefault="00653981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3946917" w14:textId="77777777" w:rsidR="00653981" w:rsidRDefault="00653981"/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5CF6E7" wp14:editId="5678BD7B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FDFA44" w14:textId="59E11FDD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E00E7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C3A40" w14:textId="69C11E03" w:rsidR="0072265F" w:rsidRPr="00627B06" w:rsidRDefault="00A81317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Чурак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Е.В.</w:t>
                              </w:r>
                            </w:p>
                            <w:p w14:paraId="257353BD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546043C3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F6E7" id="Group 409" o:spid="_x0000_s1049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">
                <v:rect id="Rectangle 41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DFDFA44" w14:textId="59E11FDD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E00E7A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59C3A40" w14:textId="69C11E03" w:rsidR="0072265F" w:rsidRPr="00627B06" w:rsidRDefault="00A81317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Чурак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Е.В.</w:t>
                        </w:r>
                      </w:p>
                      <w:p w14:paraId="257353BD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546043C3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09EF0C" wp14:editId="2524979F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D8BF57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04EB6" w14:textId="77777777" w:rsidR="00EF5BE7" w:rsidRPr="00627B06" w:rsidRDefault="00622151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Чурак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Е.В.</w:t>
                              </w:r>
                            </w:p>
                            <w:p w14:paraId="14F86028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6" o:spid="_x0000_s1052" style="position:absolute;left:0;text-align:left;margin-left:-28.1pt;margin-top:706.45pt;width:124.55pt;height:12.4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">
                <v:rect id="Rectangle 40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EF5BE7" w:rsidRPr="00627B06" w:rsidRDefault="00622151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Чурак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Е.В.</w:t>
                        </w:r>
                      </w:p>
                      <w:p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976C6" wp14:editId="3CAE2C66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8D85B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A0DD0" wp14:editId="2E20A65A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FAD0E" w14:textId="294BB353" w:rsidR="00F83691" w:rsidRPr="00830E34" w:rsidRDefault="00604361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 0</w:t>
                            </w:r>
                            <w:r w:rsidR="0062215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505EC661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0DD0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" filled="f" stroked="f" strokeweight=".25pt">
                <v:textbox inset="1pt,1pt,1pt,1pt">
                  <w:txbxContent>
                    <w:p w14:paraId="2CBFAD0E" w14:textId="294BB353" w:rsidR="00F83691" w:rsidRPr="00830E34" w:rsidRDefault="00604361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 0</w:t>
                      </w:r>
                      <w:r w:rsidR="00622151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5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505EC661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909B" wp14:editId="05AA5B59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9070C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YL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F16A2" wp14:editId="6D94329E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66E4E2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2W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6DBA5" wp14:editId="2A0539B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6F6F6" w14:textId="77777777" w:rsidR="00EF5BE7" w:rsidRPr="00A81317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6DBA5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" filled="f" stroked="f" strokeweight=".25pt">
                <v:textbox inset="1pt,1pt,1pt,1pt">
                  <w:txbxContent>
                    <w:p w14:paraId="44E6F6F6" w14:textId="77777777" w:rsidR="00EF5BE7" w:rsidRPr="00A81317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3BCC2" wp14:editId="49ED1673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438F71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G0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" filled="f" stroked="f" strokeweight=".25pt">
                <v:textbox inset="1pt,1pt,1pt,1pt">
                  <w:txbxContent>
                    <w:p w:rsidR="00EF5BE7" w:rsidRPr="000B542E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3078E" wp14:editId="68C59AE4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A0B75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o6gIAAHo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" filled="f" stroked="f" strokeweight=".25pt">
                <v:textbox inset="1pt,1pt,1pt,1pt">
                  <w:txbxContent>
                    <w:p w:rsidR="00EF5BE7" w:rsidRPr="000B542E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40187" wp14:editId="034B9D0B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586C5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725C" wp14:editId="1F33F237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13172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</w:p>
    <w:p w14:paraId="6A9F96A2" w14:textId="77777777" w:rsidR="00FB27D5" w:rsidRDefault="00FB27D5" w:rsidP="006C72DF">
      <w:pPr>
        <w:tabs>
          <w:tab w:val="left" w:pos="4170"/>
        </w:tabs>
        <w:rPr>
          <w:lang w:val="ru-RU"/>
        </w:rPr>
      </w:pPr>
    </w:p>
    <w:p w14:paraId="19864E4D" w14:textId="45338260" w:rsidR="00FB27D5" w:rsidRPr="006C72DF" w:rsidRDefault="00FB27D5" w:rsidP="00A81317">
      <w:pPr>
        <w:jc w:val="center"/>
        <w:rPr>
          <w:lang w:val="ru-RU"/>
        </w:rPr>
      </w:pPr>
      <w:bookmarkStart w:id="0" w:name="_GoBack"/>
      <w:bookmarkEnd w:id="0"/>
    </w:p>
    <w:sectPr w:rsidR="00FB27D5" w:rsidRPr="006C72DF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419EE" w14:textId="77777777" w:rsidR="00F85862" w:rsidRDefault="00F85862" w:rsidP="00B9123A">
      <w:r>
        <w:separator/>
      </w:r>
    </w:p>
  </w:endnote>
  <w:endnote w:type="continuationSeparator" w:id="0">
    <w:p w14:paraId="55877D85" w14:textId="77777777" w:rsidR="00F85862" w:rsidRDefault="00F85862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893AB" w14:textId="77777777" w:rsidR="00F85862" w:rsidRDefault="00F85862" w:rsidP="00B9123A">
      <w:r>
        <w:separator/>
      </w:r>
    </w:p>
  </w:footnote>
  <w:footnote w:type="continuationSeparator" w:id="0">
    <w:p w14:paraId="5FB47AF0" w14:textId="77777777" w:rsidR="00F85862" w:rsidRDefault="00F85862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08ED"/>
    <w:rsid w:val="000464DE"/>
    <w:rsid w:val="000B542E"/>
    <w:rsid w:val="000C763E"/>
    <w:rsid w:val="000C7B11"/>
    <w:rsid w:val="000E13A2"/>
    <w:rsid w:val="0014575B"/>
    <w:rsid w:val="00193450"/>
    <w:rsid w:val="001B0C59"/>
    <w:rsid w:val="001B119D"/>
    <w:rsid w:val="00200683"/>
    <w:rsid w:val="00201050"/>
    <w:rsid w:val="00226634"/>
    <w:rsid w:val="00241912"/>
    <w:rsid w:val="00255744"/>
    <w:rsid w:val="0026794D"/>
    <w:rsid w:val="002C1278"/>
    <w:rsid w:val="00310962"/>
    <w:rsid w:val="00355360"/>
    <w:rsid w:val="003827C8"/>
    <w:rsid w:val="003B3F02"/>
    <w:rsid w:val="003B6EF6"/>
    <w:rsid w:val="003F74DF"/>
    <w:rsid w:val="004443A5"/>
    <w:rsid w:val="00450468"/>
    <w:rsid w:val="00471719"/>
    <w:rsid w:val="00475DCE"/>
    <w:rsid w:val="00494FEC"/>
    <w:rsid w:val="004A350E"/>
    <w:rsid w:val="004F289C"/>
    <w:rsid w:val="004F78B5"/>
    <w:rsid w:val="00500ADB"/>
    <w:rsid w:val="00507345"/>
    <w:rsid w:val="0058298D"/>
    <w:rsid w:val="00603717"/>
    <w:rsid w:val="00604361"/>
    <w:rsid w:val="006125A0"/>
    <w:rsid w:val="00613435"/>
    <w:rsid w:val="00622151"/>
    <w:rsid w:val="00653981"/>
    <w:rsid w:val="00680270"/>
    <w:rsid w:val="00680357"/>
    <w:rsid w:val="006A7848"/>
    <w:rsid w:val="006B48B2"/>
    <w:rsid w:val="006C72DF"/>
    <w:rsid w:val="0072265F"/>
    <w:rsid w:val="00731C25"/>
    <w:rsid w:val="00732136"/>
    <w:rsid w:val="00741F81"/>
    <w:rsid w:val="007A23B6"/>
    <w:rsid w:val="007E75EC"/>
    <w:rsid w:val="00830E34"/>
    <w:rsid w:val="008A0212"/>
    <w:rsid w:val="008E1E56"/>
    <w:rsid w:val="00903CC6"/>
    <w:rsid w:val="0090726E"/>
    <w:rsid w:val="00921B72"/>
    <w:rsid w:val="00927DBB"/>
    <w:rsid w:val="00937430"/>
    <w:rsid w:val="00A14063"/>
    <w:rsid w:val="00A81317"/>
    <w:rsid w:val="00A85DCD"/>
    <w:rsid w:val="00AB494D"/>
    <w:rsid w:val="00B027F8"/>
    <w:rsid w:val="00B14B03"/>
    <w:rsid w:val="00B230DF"/>
    <w:rsid w:val="00B30F86"/>
    <w:rsid w:val="00B36AB7"/>
    <w:rsid w:val="00B71321"/>
    <w:rsid w:val="00B9123A"/>
    <w:rsid w:val="00BC2E64"/>
    <w:rsid w:val="00BD4A8F"/>
    <w:rsid w:val="00C24260"/>
    <w:rsid w:val="00C523CD"/>
    <w:rsid w:val="00C620B9"/>
    <w:rsid w:val="00CB1BC0"/>
    <w:rsid w:val="00CC16A5"/>
    <w:rsid w:val="00D37BB0"/>
    <w:rsid w:val="00D544E4"/>
    <w:rsid w:val="00DB67B6"/>
    <w:rsid w:val="00DD31D6"/>
    <w:rsid w:val="00E00E7A"/>
    <w:rsid w:val="00E06A6A"/>
    <w:rsid w:val="00E10EEF"/>
    <w:rsid w:val="00E246A2"/>
    <w:rsid w:val="00E40B41"/>
    <w:rsid w:val="00E952D0"/>
    <w:rsid w:val="00EF5BE7"/>
    <w:rsid w:val="00F039FE"/>
    <w:rsid w:val="00F310CA"/>
    <w:rsid w:val="00F40286"/>
    <w:rsid w:val="00F4296F"/>
    <w:rsid w:val="00F83691"/>
    <w:rsid w:val="00F85862"/>
    <w:rsid w:val="00FB27D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26C89"/>
  <w15:chartTrackingRefBased/>
  <w15:docId w15:val="{B180C62F-BD8C-48A7-9266-1480C2BD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59"/>
    <w:rsid w:val="006C72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basedOn w:val="a0"/>
    <w:link w:val="ab"/>
    <w:rsid w:val="00653981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Никита Рак</cp:lastModifiedBy>
  <cp:revision>9</cp:revision>
  <cp:lastPrinted>2018-06-01T08:50:00Z</cp:lastPrinted>
  <dcterms:created xsi:type="dcterms:W3CDTF">2019-05-24T20:21:00Z</dcterms:created>
  <dcterms:modified xsi:type="dcterms:W3CDTF">2020-05-23T14:11:00Z</dcterms:modified>
</cp:coreProperties>
</file>