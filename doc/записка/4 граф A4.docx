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C08F0" w14:textId="5B1ED351" w:rsidR="006C72DF" w:rsidRPr="006C72DF" w:rsidRDefault="009E7704" w:rsidP="003A400F">
      <w:pPr>
        <w:pStyle w:val="ab"/>
        <w:ind w:hanging="142"/>
        <w:jc w:val="center"/>
        <w:rPr>
          <w:lang w:val="en-US"/>
        </w:rPr>
      </w:pPr>
      <w:r>
        <w:rPr>
          <w:lang w:val="en-US"/>
        </w:rPr>
        <w:br/>
      </w:r>
      <w:r w:rsidR="009667A6" w:rsidRPr="009667A6">
        <w:rPr>
          <w:noProof/>
          <w:lang w:val="ru-RU"/>
        </w:rPr>
        <w:drawing>
          <wp:inline distT="0" distB="0" distL="0" distR="0" wp14:anchorId="57F0D48F" wp14:editId="0CAFEE12">
            <wp:extent cx="5765240" cy="6245525"/>
            <wp:effectExtent l="0" t="0" r="6985" b="3175"/>
            <wp:docPr id="34" name="Рисунок 34" descr="C:\Users\Администратор\Downloads\Dipl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Diplo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" r="8625"/>
                    <a:stretch/>
                  </pic:blipFill>
                  <pic:spPr bwMode="auto">
                    <a:xfrm>
                      <a:off x="0" y="0"/>
                      <a:ext cx="5776366" cy="62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1BDBFE" wp14:editId="522E3FF4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47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38FC" w14:textId="77777777" w:rsidR="00653981" w:rsidRDefault="0065398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C81BD51" w14:textId="77777777" w:rsidR="003A400F" w:rsidRPr="0087576F" w:rsidRDefault="003A400F" w:rsidP="003A400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базы данных</w:t>
                            </w:r>
                          </w:p>
                          <w:p w14:paraId="547F2409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BDBFE" id="Rectangle 416" o:spid="_x0000_s1026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v6AIAAHU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" filled="f" stroked="f" strokeweight=".25pt">
                <v:textbox inset="1pt,1pt,1pt,1pt">
                  <w:txbxContent>
                    <w:p w14:paraId="4C7938FC" w14:textId="77777777" w:rsidR="00653981" w:rsidRDefault="0065398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C81BD51" w14:textId="77777777" w:rsidR="003A400F" w:rsidRPr="0087576F" w:rsidRDefault="003A400F" w:rsidP="003A400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базы данных</w:t>
                      </w:r>
                    </w:p>
                    <w:p w14:paraId="547F2409" w14:textId="77777777"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DDEA" wp14:editId="70AC308C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476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407EB" w14:textId="77777777" w:rsidR="00622151" w:rsidRPr="00210277" w:rsidRDefault="00622151" w:rsidP="00622151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0D008EF4" w14:textId="77777777" w:rsidR="00EF5BE7" w:rsidRPr="000B542E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DDEA" id="Rectangle 444" o:spid="_x0000_s1028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kC7gIAAHs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kk0x0j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JoXu3snqADlQS&#10;OgTmIExsWDRS/cBogOmXYf39jiqGUfte2C6eRIEdl6eGOjW2pwYVJYTKsMFoXOZmHLF3veK7Bl4K&#10;nbpCLqHza+660k6FERUwsgZMOMftcRrbEXpqO6+n/4zFbwA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fwzkC7gIAAHs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1F9407EB" w14:textId="77777777" w:rsidR="00622151" w:rsidRPr="00210277" w:rsidRDefault="00622151" w:rsidP="00622151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0D008EF4" w14:textId="77777777" w:rsidR="00EF5BE7" w:rsidRPr="000B542E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6332" wp14:editId="671D443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47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DDAA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F6332" id="Rectangle 443" o:spid="_x0000_s1029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" filled="f" stroked="f" strokeweight=".25pt">
                <v:textbox inset="1pt,1pt,1pt,1pt">
                  <w:txbxContent>
                    <w:p w14:paraId="5A3DDAA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BDA8" wp14:editId="5E4EC167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47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8A879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BDA8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OM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" filled="f" stroked="f" strokeweight=".25pt">
                <v:textbox inset="1pt,1pt,1pt,1pt">
                  <w:txbxContent>
                    <w:p w14:paraId="1938A879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716D" wp14:editId="58321061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47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4B90EC7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JLhLsi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3268" wp14:editId="29B9791A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47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34E2F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3268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N2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I0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STY/euRfkEHSgF&#10;dAg0E0xsWNRC/sCoh+mXYvV9SyTFqHnPTRePIs+My3NDnhvrc4PwAkKlWGM0LDM9jNhtJ9mmhpd8&#10;qy4Xc+j8itmuNFNhQAWMjAETznI7TGMzQs9t6/X8n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A8yDN27QIAAHs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834E2F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7B290" wp14:editId="643A092A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4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443E94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B9oIlU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7BB5" wp14:editId="0C5C945E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4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F8E6CF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Z5jAIAAGY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ItJ5nmMAgAAZg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B483CF" wp14:editId="663175BD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469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AB3DDA5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MEECt6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AFD3" wp14:editId="212BF52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46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2D00D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CTYo19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6918FC" wp14:editId="10F05564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467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B6A0AA4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AqVCo+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888A2" wp14:editId="356EAE9B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6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983B94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D3E9B" wp14:editId="4CC7B96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6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50B577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wa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JsQbBq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01F8D" wp14:editId="5C671F1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6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DCC21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l7EClZ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2192E5" wp14:editId="520D4297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BC0E9A7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DD715PjgIAAGg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8E2B" wp14:editId="331AF65E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36CFE1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Af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Brm+Af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A3975" wp14:editId="022B1805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6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4BAB4A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3B7A" wp14:editId="5D0791FC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6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165802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CpDE/i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927" wp14:editId="5200D029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5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219464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LGMXq+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8812" wp14:editId="6DF6BF7A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5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B1C7CA1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V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KnQs1Z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C9A37" wp14:editId="1A55033A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5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5B02C" w14:textId="12B5D1BA" w:rsidR="00EF5BE7" w:rsidRPr="00653981" w:rsidRDefault="00994275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</w:t>
                            </w:r>
                            <w:r w:rsidR="0062215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C9A37" id="Rectangle 442" o:spid="_x0000_s1032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T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" filled="f" stroked="f" strokeweight=".25pt">
                <v:textbox inset="1pt,1pt,1pt,1pt">
                  <w:txbxContent>
                    <w:p w14:paraId="1FC5B02C" w14:textId="12B5D1BA" w:rsidR="00EF5BE7" w:rsidRPr="00653981" w:rsidRDefault="00994275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</w:t>
                      </w:r>
                      <w:r w:rsidR="0062215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99A57" wp14:editId="5052E661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456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FD4A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99A57" id="Rectangle 441" o:spid="_x0000_s1033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" filled="f" stroked="f" strokeweight=".25pt">
                <v:textbox inset="1pt,1pt,1pt,1pt">
                  <w:txbxContent>
                    <w:p w14:paraId="05BFD4A5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5CEADC" wp14:editId="62AAC8A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45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F7ED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CEADC" id="Rectangle 439" o:spid="_x0000_s1034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yw7QIAAHs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BTStyw7QIAAHs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52FF7ED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144A7" wp14:editId="79139028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45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4A631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144A7" id="Rectangle 438" o:spid="_x0000_s1035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uF7QIAAHsGAAAOAAAAZHJzL2Uyb0RvYy54bWysVW1v0zAQ/o7Ef7D8PUvSus2Llk1t2iCk&#10;ARODH+AmTmOR2MH2lg7Ef+fstF3X8QEx+iHy2efz89w9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AVcbuF7QIAAHs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5CD4A631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E5865" wp14:editId="35E22349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45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B7DE8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E5865" id="Rectangle 437" o:spid="_x0000_s1036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" filled="f" stroked="f" strokeweight=".25pt">
                <v:textbox inset="1pt,1pt,1pt,1pt">
                  <w:txbxContent>
                    <w:p w14:paraId="2D2B7DE8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8674" wp14:editId="5AE2EF4C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45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E4D9E24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P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wn&#10;aYS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Jhiuk+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32AAC" wp14:editId="4788F02F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51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EA0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32AAC" id="Rectangle 435" o:spid="_x0000_s1037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H7QIAAHw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" filled="f" stroked="f" strokeweight=".25pt">
                <v:textbox inset="1pt,1pt,1pt,1pt">
                  <w:txbxContent>
                    <w:p w14:paraId="5EC4EA0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7323E6" wp14:editId="3B350CD1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50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37859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23E6" id="Rectangle 434" o:spid="_x0000_s1038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3g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" filled="f" stroked="f" strokeweight=".25pt">
                <v:textbox inset="1pt,1pt,1pt,1pt">
                  <w:txbxContent>
                    <w:p w14:paraId="5A937859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3974E1" wp14:editId="2045DC78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448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EFEBE9C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Lx+IZY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3279D78" wp14:editId="11D0CF13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C4BB5" w14:textId="3DAE822B" w:rsidR="00EF5BE7" w:rsidRPr="00A81317" w:rsidRDefault="00A8131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F9EDC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9D78" id="Group 430" o:spid="_x0000_s1038" style="position:absolute;left:0;text-align:left;margin-left:-28.1pt;margin-top:734.45pt;width:124.55pt;height:12.4pt;z-index:2516480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">
                <v:rect id="Rectangle 431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C9C4BB5" w14:textId="3DAE822B" w:rsidR="00EF5BE7" w:rsidRPr="00A81317" w:rsidRDefault="00A8131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6F9EDC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A4D483" wp14:editId="5879597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1F8DD26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691233" wp14:editId="53EC19AD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F5B41" w14:textId="588B1D3B" w:rsidR="00622151" w:rsidRPr="00691E8C" w:rsidRDefault="00622151" w:rsidP="0062215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</w:t>
                            </w:r>
                            <w:r w:rsidR="00994275">
                              <w:rPr>
                                <w:i/>
                                <w:sz w:val="24"/>
                                <w:szCs w:val="28"/>
                              </w:rPr>
                              <w:t>4218011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2020</w:t>
                            </w:r>
                          </w:p>
                          <w:p w14:paraId="19CC8F61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7A529A5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3B7BA0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029D69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5DC1BF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1233" id="Rectangle 425" o:spid="_x0000_s1041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/m7gIAAHw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" filled="f" stroked="f" strokeweight=".25pt">
                <v:textbox inset="1pt,1pt,1pt,1pt">
                  <w:txbxContent>
                    <w:p w14:paraId="1E2F5B41" w14:textId="588B1D3B" w:rsidR="00622151" w:rsidRPr="00691E8C" w:rsidRDefault="00622151" w:rsidP="0062215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</w:t>
                      </w:r>
                      <w:r w:rsidR="00994275">
                        <w:rPr>
                          <w:i/>
                          <w:sz w:val="24"/>
                          <w:szCs w:val="28"/>
                        </w:rPr>
                        <w:t>4218011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2020</w:t>
                      </w:r>
                    </w:p>
                    <w:p w14:paraId="19CC8F61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7A529A5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3B7BA0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3029D69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5DC1BF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A1D1F3" wp14:editId="1200116D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5DCA92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A93447" wp14:editId="21474BAE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A60F08E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F1B6A" wp14:editId="753B9D1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A5A2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F1B6A" id="Rectangle 422" o:spid="_x0000_s1043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wC7gIAAHs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irK8Au4CAAB7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4D5A5A2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06E85B" wp14:editId="230CB2EB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DAD6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E85B" id="Rectangle 421" o:spid="_x0000_s1044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27A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YZkuduwCAAB7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4B4DAD6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389C44" wp14:editId="4BCFADB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4543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89C44" id="Rectangle 420" o:spid="_x0000_s1045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LS8IG3sAgAAew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7EE4543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7936D" wp14:editId="49EFAFE9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BE32AC6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C6C78" wp14:editId="2819DD82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4C48A6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539A9F" wp14:editId="395F89C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0F8C93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1362E41" wp14:editId="3699479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394348" w14:textId="22AA83FB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FE297" w14:textId="77777777" w:rsidR="00EF5BE7" w:rsidRPr="000B542E" w:rsidRDefault="0065398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3946917" w14:textId="77777777" w:rsidR="00653981" w:rsidRDefault="006539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62E41" id="Group 412" o:spid="_x0000_s1046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5394348" w14:textId="22AA83FB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1AFE297" w14:textId="77777777" w:rsidR="00EF5BE7" w:rsidRPr="000B542E" w:rsidRDefault="0065398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3946917" w14:textId="77777777" w:rsidR="00653981" w:rsidRDefault="00653981"/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5CF6E7" wp14:editId="5678BD7B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DFA44" w14:textId="59E11FDD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E00E7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C3A40" w14:textId="2C65A7C8" w:rsidR="0072265F" w:rsidRPr="00627B06" w:rsidRDefault="00994275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A8131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257353BD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546043C3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F6E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DFDFA44" w14:textId="59E11FDD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E00E7A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59C3A40" w14:textId="2C65A7C8" w:rsidR="0072265F" w:rsidRPr="00627B06" w:rsidRDefault="00994275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A8131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257353BD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546043C3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09EF0C" wp14:editId="2524979F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8BF57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04EB6" w14:textId="6F3754D9" w:rsidR="00EF5BE7" w:rsidRPr="00627B06" w:rsidRDefault="00994275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62215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4F86028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EF0C"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09D8BF57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A04EB6" w14:textId="6F3754D9" w:rsidR="00EF5BE7" w:rsidRPr="00627B06" w:rsidRDefault="00994275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62215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14F86028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76C6" wp14:editId="3CAE2C66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48D85B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A0DD0" wp14:editId="2E20A65A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FAD0E" w14:textId="66701FA8" w:rsidR="00F83691" w:rsidRPr="00830E34" w:rsidRDefault="00604361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 0</w:t>
                            </w:r>
                            <w:r w:rsidR="003A400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505EC661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0DD0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QVJKDesCAAB7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2CBFAD0E" w14:textId="66701FA8" w:rsidR="00F83691" w:rsidRPr="00830E34" w:rsidRDefault="00604361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 0</w:t>
                      </w:r>
                      <w:r w:rsidR="003A400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505EC661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909B" wp14:editId="05AA5B59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9070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909B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L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" filled="f" stroked="f" strokeweight=".25pt">
                <v:textbox inset="1pt,1pt,1pt,1pt">
                  <w:txbxContent>
                    <w:p w14:paraId="5349070C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F16A2" wp14:editId="6D94329E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E4E2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F16A2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2W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" filled="f" stroked="f" strokeweight=".25pt">
                <v:textbox inset="1pt,1pt,1pt,1pt">
                  <w:txbxContent>
                    <w:p w14:paraId="2366E4E2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DBA5" wp14:editId="2A0539B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6F6F6" w14:textId="77777777" w:rsidR="00EF5BE7" w:rsidRPr="00A81317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DBA5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K8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" filled="f" stroked="f" strokeweight=".25pt">
                <v:textbox inset="1pt,1pt,1pt,1pt">
                  <w:txbxContent>
                    <w:p w14:paraId="44E6F6F6" w14:textId="77777777" w:rsidR="00EF5BE7" w:rsidRPr="00A81317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3BCC2" wp14:editId="49ED1673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38F71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3BCC2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G0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" filled="f" stroked="f" strokeweight=".25pt">
                <v:textbox inset="1pt,1pt,1pt,1pt">
                  <w:txbxContent>
                    <w:p w14:paraId="03438F71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3078E" wp14:editId="68C59AE4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B75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3078E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o6gIAAHo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" filled="f" stroked="f" strokeweight=".25pt">
                <v:textbox inset="1pt,1pt,1pt,1pt">
                  <w:txbxContent>
                    <w:p w14:paraId="79FA0B75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0187" wp14:editId="034B9D0B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19586C5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725C" wp14:editId="1F33F237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9213172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</w:p>
    <w:p w14:paraId="6A9F96A2" w14:textId="27725B0A" w:rsidR="009E7704" w:rsidRDefault="009E7704" w:rsidP="006C72DF">
      <w:pPr>
        <w:tabs>
          <w:tab w:val="left" w:pos="4170"/>
        </w:tabs>
        <w:rPr>
          <w:lang w:val="ru-RU"/>
        </w:rPr>
      </w:pPr>
      <w:r>
        <w:rPr>
          <w:lang w:val="ru-RU"/>
        </w:rPr>
        <w:br/>
      </w:r>
    </w:p>
    <w:p w14:paraId="6DC6A1E0" w14:textId="142DD800" w:rsidR="009E7704" w:rsidRPr="009667A6" w:rsidRDefault="002F46C9" w:rsidP="009667A6">
      <w:pPr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6ACEC" wp14:editId="17110571">
                <wp:simplePos x="0" y="0"/>
                <wp:positionH relativeFrom="column">
                  <wp:posOffset>4448991</wp:posOffset>
                </wp:positionH>
                <wp:positionV relativeFrom="paragraph">
                  <wp:posOffset>1761218</wp:posOffset>
                </wp:positionV>
                <wp:extent cx="201930" cy="274320"/>
                <wp:effectExtent l="0" t="0" r="0" b="0"/>
                <wp:wrapNone/>
                <wp:docPr id="4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187" w14:textId="029BB766" w:rsidR="00C620B9" w:rsidRPr="006A7848" w:rsidRDefault="002F46C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6ACEC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60" type="#_x0000_t202" style="position:absolute;margin-left:350.3pt;margin-top:138.7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QbvA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" filled="f" stroked="f">
                <v:textbox>
                  <w:txbxContent>
                    <w:p w14:paraId="5BAB3187" w14:textId="029BB766" w:rsidR="00C620B9" w:rsidRPr="006A7848" w:rsidRDefault="002F46C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FA80D" wp14:editId="5308D05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50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8761C" w14:textId="77777777" w:rsidR="009E7704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047C393" w14:textId="77777777" w:rsidR="009E7704" w:rsidRPr="00653981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Таблица экономических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br/>
                              <w:t xml:space="preserve"> показателей</w:t>
                            </w:r>
                          </w:p>
                          <w:p w14:paraId="1C26A91C" w14:textId="77777777" w:rsidR="009E7704" w:rsidRPr="000C7B11" w:rsidRDefault="009E7704" w:rsidP="009E7704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FA80D" id="_x0000_s1061" style="position:absolute;margin-left:176.6pt;margin-top:666.35pt;width:159.1pt;height:6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" filled="f" stroked="f" strokeweight=".25pt">
                <v:textbox inset="1pt,1pt,1pt,1pt">
                  <w:txbxContent>
                    <w:p w14:paraId="1928761C" w14:textId="77777777" w:rsidR="009E7704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047C393" w14:textId="77777777" w:rsidR="009E7704" w:rsidRPr="00653981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Таблица экономических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br/>
                        <w:t xml:space="preserve"> показателей</w:t>
                      </w:r>
                    </w:p>
                    <w:p w14:paraId="1C26A91C" w14:textId="77777777" w:rsidR="009E7704" w:rsidRPr="000C7B11" w:rsidRDefault="009E7704" w:rsidP="009E7704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E40787" wp14:editId="3F019DEF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10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F36DA4" w14:textId="77777777" w:rsidR="009E7704" w:rsidRPr="00210277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4BC1FBDA" w14:textId="77777777" w:rsidR="009E7704" w:rsidRPr="000B542E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40787" id="_x0000_s1063" style="position:absolute;left:0;text-align:left;margin-left:29.7pt;margin-top:749.3pt;width:74.25pt;height: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/i7gIAAHw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mch5Ef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p9NC+W1k9QAsq&#10;CS0CjQ4jGxaNVD8wGmD8ZVh/v6OKYdS+F7aNJ1Fg5+WpoU6N7alBRQmhMmwwGpe5GWfsXa/4roGX&#10;QievkEto/Zq7trRjYUQFlKwBI86RexzHdoae2s7r6U9j8Rs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zpV/i7gIAAHw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2EF36DA4" w14:textId="77777777" w:rsidR="009E7704" w:rsidRPr="00210277" w:rsidRDefault="009E7704" w:rsidP="009E7704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4BC1FBDA" w14:textId="77777777" w:rsidR="009E7704" w:rsidRPr="000B542E" w:rsidRDefault="009E7704" w:rsidP="009E7704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14B623" wp14:editId="019C2E2B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11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5434E" w14:textId="77777777" w:rsidR="009E7704" w:rsidRPr="006A7848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4B623" id="_x0000_s1064" style="position:absolute;left:0;text-align:left;margin-left:-28.1pt;margin-top:749.3pt;width:55.15pt;height:1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vt7g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" filled="f" stroked="f" strokeweight=".25pt">
                <v:textbox inset="1pt,1pt,1pt,1pt">
                  <w:txbxContent>
                    <w:p w14:paraId="33F5434E" w14:textId="77777777" w:rsidR="009E7704" w:rsidRPr="006A7848" w:rsidRDefault="009E7704" w:rsidP="009E7704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A3C5BE" wp14:editId="28E5E49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1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99FA06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3C5BE" id="_x0000_s1065" style="position:absolute;left:0;text-align:left;margin-left:146.95pt;margin-top:678.95pt;width:25.95pt;height:1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ii7wIAAHwGAAAOAAAAZHJzL2Uyb0RvYy54bWysVW1vmzAQ/j5p/8HydwokEF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" filled="f" stroked="f" strokeweight=".25pt">
                <v:textbox inset="1pt,1pt,1pt,1pt">
                  <w:txbxContent>
                    <w:p w14:paraId="6E99FA06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803121" wp14:editId="4EE98D83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1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CBA88" id="Line 38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PUdSna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6C237" wp14:editId="5FB599D6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1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5C2FF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6C237" id="_x0000_s1066" style="position:absolute;left:0;text-align:left;margin-left:106.75pt;margin-top:678.45pt;width:39.8pt;height:1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rm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xA8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TjU/uuRfkELSgF&#10;tAh0E4xsWNRC/sCoh/GXYvV9SyTFqHnPTRuPIs/My3NDnhvrc4PwAkKlWGM0LDM9zNhtJ9mmhpd8&#10;Ky8Xc2j9itm2NGNhQAWUjAEjzpI7jGMzQ89t6/X8p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BZDbrm7QIAAHw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25C2FF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B8946" wp14:editId="052E16CE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15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55E02" id="Line 40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Dgy13h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D7E2E" wp14:editId="704E7E07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16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4D809" id="Line 40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5D226" wp14:editId="279BBC2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7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9941E" id="Line 4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HRn1Ei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E9896" wp14:editId="2580799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51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2C74F" id="Line 38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Ab+Xym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5CAE2" wp14:editId="5B0513F2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19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8D83" id="Line 4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NJ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Osx40m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B0E91" wp14:editId="2ACAC0D8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520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C755E" id="Line 4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1vJtKo4CAABo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4F529" wp14:editId="394E05CE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521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69CE6" id="Line 4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OwtsWy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41767F" wp14:editId="476BA4A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52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576FA" id="Line 39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a0RpqJ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77AB3" wp14:editId="594AEB89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52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6277" id="Line 4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3ABDB0" wp14:editId="2A8BD764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52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48612" id="Line 39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si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CXbosi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D2D19F" wp14:editId="1FC0A6BE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525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B2043" id="Line 40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0Wp7VI4CAABo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982AB" wp14:editId="19A6A414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526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F99E7" id="Line 40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BV+STf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F15175" wp14:editId="4CCEC634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527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E4831" id="Line 38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HBwV+K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6846B" wp14:editId="3062DA4F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52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F0D34" id="Line 39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vA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W6O7wJ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DCF94" wp14:editId="38F15A86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529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9EE1C" w14:textId="643B752E" w:rsidR="009E7704" w:rsidRPr="00653981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DCF94" id="_x0000_s1067" style="position:absolute;left:0;text-align:left;margin-left:29.7pt;margin-top:692.45pt;width:82.6pt;height:1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tM7gIAAH0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" filled="f" stroked="f" strokeweight=".25pt">
                <v:textbox inset="1pt,1pt,1pt,1pt">
                  <w:txbxContent>
                    <w:p w14:paraId="7BC9EE1C" w14:textId="643B752E" w:rsidR="009E7704" w:rsidRPr="00653981" w:rsidRDefault="009E7704" w:rsidP="009E7704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2AA6E4" wp14:editId="655134FE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530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332F2C" w14:textId="77777777" w:rsidR="009E7704" w:rsidRPr="006A7848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AA6E4" id="_x0000_s1068" style="position:absolute;left:0;text-align:left;margin-left:-28.1pt;margin-top:692.45pt;width:53.25pt;height:1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" filled="f" stroked="f" strokeweight=".25pt">
                <v:textbox inset="1pt,1pt,1pt,1pt">
                  <w:txbxContent>
                    <w:p w14:paraId="57332F2C" w14:textId="77777777" w:rsidR="009E7704" w:rsidRPr="006A7848" w:rsidRDefault="009E7704" w:rsidP="009E7704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6AEF01" wp14:editId="5C5FE76E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53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28475" w14:textId="77777777" w:rsidR="009E7704" w:rsidRPr="00E06A6A" w:rsidRDefault="009E7704" w:rsidP="009E770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AEF01" id="_x0000_s1069" style="position:absolute;left:0;text-align:left;margin-left:427.25pt;margin-top:692.3pt;width:60.35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CyWeO+7QIAAHw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25E28475" w14:textId="77777777" w:rsidR="009E7704" w:rsidRPr="00E06A6A" w:rsidRDefault="009E7704" w:rsidP="009E770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E60B8" wp14:editId="0211530E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532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CA5B84" w14:textId="77777777" w:rsidR="009E7704" w:rsidRPr="00E06A6A" w:rsidRDefault="009E7704" w:rsidP="009E770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E60B8" id="_x0000_s1070" style="position:absolute;left:0;text-align:left;margin-left:384.5pt;margin-top:692.3pt;width:38.2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8F7QIAAHwGAAAOAAAAZHJzL2Uyb0RvYy54bWysVduOmzAQfa/Uf7D8zgIJCQQtWSUkVJW2&#10;7arbfoADJlgFm9rOkm3Vf+/Y5EKyfai6zQPy2OPxOTNn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BR5w8F7QIAAHw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68CA5B84" w14:textId="77777777" w:rsidR="009E7704" w:rsidRPr="00E06A6A" w:rsidRDefault="009E7704" w:rsidP="009E770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BFC40" wp14:editId="79F91DF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53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97D4F" w14:textId="77777777" w:rsidR="009E7704" w:rsidRPr="00E06A6A" w:rsidRDefault="009E7704" w:rsidP="009E7704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BFC40" id="_x0000_s1071" style="position:absolute;left:0;text-align:left;margin-left:172.5pt;margin-top:737.3pt;width:163.2pt;height:3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" filled="f" stroked="f" strokeweight=".25pt">
                <v:textbox inset="1pt,1pt,1pt,1pt">
                  <w:txbxContent>
                    <w:p w14:paraId="63297D4F" w14:textId="77777777" w:rsidR="009E7704" w:rsidRPr="00E06A6A" w:rsidRDefault="009E7704" w:rsidP="009E7704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02B54" wp14:editId="528B2D2D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534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070A0" id="Line 4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gC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yn&#10;cYK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OAPuAK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0F442" wp14:editId="7CB76ACE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535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DD2F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0F442" id="_x0000_s1072" style="position:absolute;left:0;text-align:left;margin-left:427.25pt;margin-top:664.55pt;width:60.35pt;height:1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RD7gIAAHw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" filled="f" stroked="f" strokeweight=".25pt">
                <v:textbox inset="1pt,1pt,1pt,1pt">
                  <w:txbxContent>
                    <w:p w14:paraId="5D3DD2F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95115" wp14:editId="65F84A0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536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A8EE23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95115" id="_x0000_s1073" style="position:absolute;left:0;text-align:left;margin-left:384.5pt;margin-top:664.55pt;width:38.25pt;height:1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K97g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" filled="f" stroked="f" strokeweight=".25pt">
                <v:textbox inset="1pt,1pt,1pt,1pt">
                  <w:txbxContent>
                    <w:p w14:paraId="15A8EE23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3BC4C2" wp14:editId="6CF80963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53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9519" id="Line 4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gn1Y04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28CFCAD" wp14:editId="75C63277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538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3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D9A73" w14:textId="77777777" w:rsidR="009E7704" w:rsidRPr="00A81317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DC50A5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Евлаш А.И.</w:t>
                              </w:r>
                            </w:p>
                            <w:p w14:paraId="650ED562" w14:textId="77777777" w:rsidR="009E7704" w:rsidRPr="00E06A6A" w:rsidRDefault="009E7704" w:rsidP="009E7704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CFCAD" id="_x0000_s1074" style="position:absolute;left:0;text-align:left;margin-left:-28.1pt;margin-top:734.45pt;width:124.55pt;height:12.4pt;z-index:2517032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">
                <v:rect id="Rectangle 431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67DD9A73" w14:textId="77777777" w:rsidR="009E7704" w:rsidRPr="00A81317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32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EDC50A5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Евлаш А.И.</w:t>
                        </w:r>
                      </w:p>
                      <w:p w14:paraId="650ED562" w14:textId="77777777" w:rsidR="009E7704" w:rsidRPr="00E06A6A" w:rsidRDefault="009E7704" w:rsidP="009E7704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8AF339" wp14:editId="20A1A32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541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26368" id="Line 4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CFA03" wp14:editId="4B10460B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542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E8065" w14:textId="77777777" w:rsidR="009E7704" w:rsidRPr="00691E8C" w:rsidRDefault="009E7704" w:rsidP="009E770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74218011, 2020</w:t>
                            </w:r>
                          </w:p>
                          <w:p w14:paraId="12E07EA2" w14:textId="77777777" w:rsidR="009E7704" w:rsidRPr="00A166F7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966BB75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5325099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4AAFEE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A4C4010" w14:textId="77777777" w:rsidR="009E7704" w:rsidRPr="00F039F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CFA03" id="_x0000_s1077" style="position:absolute;left:0;text-align:left;margin-left:341.7pt;margin-top:745.55pt;width:145.5pt;height:1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477wIAAH0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" filled="f" stroked="f" strokeweight=".25pt">
                <v:textbox inset="1pt,1pt,1pt,1pt">
                  <w:txbxContent>
                    <w:p w14:paraId="418E8065" w14:textId="77777777" w:rsidR="009E7704" w:rsidRPr="00691E8C" w:rsidRDefault="009E7704" w:rsidP="009E7704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74218011, 2020</w:t>
                      </w:r>
                    </w:p>
                    <w:p w14:paraId="12E07EA2" w14:textId="77777777" w:rsidR="009E7704" w:rsidRPr="00A166F7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966BB75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5325099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4AAFEE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A4C4010" w14:textId="77777777" w:rsidR="009E7704" w:rsidRPr="00F039F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BDEB3" wp14:editId="417B568A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543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400BB" id="Line 4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svjwIAAGc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CgiNsvjwIAAGc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3B9FC" wp14:editId="10F2C7D3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544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BE34" id="Line 4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HMjwIAAGc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" strokeweight="1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8A3DF" wp14:editId="13E38106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545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DD95B8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8A3DF" id="_x0000_s1078" style="position:absolute;left:0;text-align:left;margin-left:435.4pt;margin-top:721.15pt;width:40.2pt;height:1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BPA+ku4CAAB8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71DD95B8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D982F2" wp14:editId="4881477E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546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094893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982F2" id="_x0000_s1079" style="position:absolute;left:0;text-align:left;margin-left:397.6pt;margin-top:721.15pt;width:38.25pt;height:1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dN+JXOwCAAB8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27094893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094DA" wp14:editId="057B2E24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547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F5DF96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094DA" id="_x0000_s1080" style="position:absolute;left:0;text-align:left;margin-left:341.7pt;margin-top:664.55pt;width:38.25pt;height:1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KY7RUrsAgAAfA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9F5DF96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5BE5E" wp14:editId="2E850B32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548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39D8" id="Line 4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BzjgIAAGg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B37FC" wp14:editId="666F8893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549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2B464" id="Line 4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kijwIAAGg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75AEC" wp14:editId="63C802A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55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AAA28" id="Line 4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qskQIAAGg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1B72C1" wp14:editId="370E09AA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55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2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C3A29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BCA064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B61EB01" w14:textId="77777777" w:rsidR="009E7704" w:rsidRDefault="009E7704" w:rsidP="009E77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B72C1" id="_x0000_s1081" style="position:absolute;left:0;text-align:left;margin-left:-28.1pt;margin-top:763.15pt;width:124.55pt;height:12.4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">
                <v:rect id="Rectangle 41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3F6C3A29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3CBCA064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B61EB01" w14:textId="77777777" w:rsidR="009E7704" w:rsidRDefault="009E7704" w:rsidP="009E7704"/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0959766" wp14:editId="75DDF952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554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5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95F1EE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C3AD2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10897DC2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5AA2B82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59766" id="_x0000_s1084" style="position:absolute;left:0;text-align:left;margin-left:-28.1pt;margin-top:720.45pt;width:124.55pt;height:12.4pt;z-index:251739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">
                <v:rect id="Rectangle 410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0A95F1EE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7C9C3AD2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10897DC2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5AA2B82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FB2B3C0" wp14:editId="65A6BB6B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557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8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2877B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C4FCCC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6023013D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2B3C0" id="_x0000_s1087" style="position:absolute;left:0;text-align:left;margin-left:-28.1pt;margin-top:706.45pt;width:124.55pt;height:12.4pt;z-index:2517381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">
                <v:rect id="Rectangle 407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6882877B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40C4FCCC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6023013D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70DC93" wp14:editId="2CCAD20A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560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2D183" id="Line 40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" strokeweight="2pt"/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E88CEA" wp14:editId="2372F18F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561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BFEC1C" w14:textId="77777777" w:rsidR="009E7704" w:rsidRPr="00830E34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ДП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62D1C47D" w14:textId="77777777" w:rsidR="009E7704" w:rsidRPr="00E06A6A" w:rsidRDefault="009E7704" w:rsidP="009E7704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8CEA" id="_x0000_s1090" style="position:absolute;left:0;text-align:left;margin-left:171.5pt;margin-top:632.6pt;width:315.4pt;height:1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92DyoesCAAB9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49BFEC1C" w14:textId="77777777" w:rsidR="009E7704" w:rsidRPr="00830E34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ДП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62D1C47D" w14:textId="77777777" w:rsidR="009E7704" w:rsidRPr="00E06A6A" w:rsidRDefault="009E7704" w:rsidP="009E7704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9BADE" wp14:editId="097287CE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562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45D5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9BADE" id="_x0000_s1091" style="position:absolute;left:0;text-align:left;margin-left:365.35pt;margin-top:721.1pt;width:29.6pt;height:1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gk6wIAAHw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" filled="f" stroked="f" strokeweight=".25pt">
                <v:textbox inset="1pt,1pt,1pt,1pt">
                  <w:txbxContent>
                    <w:p w14:paraId="57845D5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D0A34F" wp14:editId="2415CD64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563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A43C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0A34F" id="_x0000_s1092" style="position:absolute;left:0;text-align:left;margin-left:340.95pt;margin-top:721.15pt;width:25.15pt;height:1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G07Q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" filled="f" stroked="f" strokeweight=".25pt">
                <v:textbox inset="1pt,1pt,1pt,1pt">
                  <w:txbxContent>
                    <w:p w14:paraId="476A43C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7537F0" wp14:editId="72EFDE62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64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1B947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37F0" id="_x0000_s1093" style="position:absolute;left:0;text-align:left;margin-left:29.7pt;margin-top:678.45pt;width:66.75pt;height:1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sk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" filled="f" stroked="f" strokeweight=".25pt">
                <v:textbox inset="1pt,1pt,1pt,1pt">
                  <w:txbxContent>
                    <w:p w14:paraId="7991B947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333A87" wp14:editId="035940A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565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8E5E4" w14:textId="77777777" w:rsidR="009E7704" w:rsidRPr="000B542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33A87" id="_x0000_s1094" style="position:absolute;left:0;text-align:left;margin-left:-1.85pt;margin-top:678.45pt;width:28.55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mH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" filled="f" stroked="f" strokeweight=".25pt">
                <v:textbox inset="1pt,1pt,1pt,1pt">
                  <w:txbxContent>
                    <w:p w14:paraId="01B8E5E4" w14:textId="77777777" w:rsidR="009E7704" w:rsidRPr="000B542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2515D" wp14:editId="63C81893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566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3FAC" w14:textId="77777777" w:rsidR="009E7704" w:rsidRPr="000B542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2515D" id="_x0000_s1095" style="position:absolute;left:0;text-align:left;margin-left:-27.7pt;margin-top:678.45pt;width:22.9pt;height:1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hw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" filled="f" stroked="f" strokeweight=".25pt">
                <v:textbox inset="1pt,1pt,1pt,1pt">
                  <w:txbxContent>
                    <w:p w14:paraId="282A3FAC" w14:textId="77777777" w:rsidR="009E7704" w:rsidRPr="000B542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3BDA9" wp14:editId="236FB258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567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FB6B" id="Line 38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" strokeweight="2pt"/>
            </w:pict>
          </mc:Fallback>
        </mc:AlternateContent>
      </w:r>
      <w:bookmarkStart w:id="0" w:name="_GoBack"/>
      <w:bookmarkEnd w:id="0"/>
    </w:p>
    <w:p w14:paraId="783CFBB1" w14:textId="77777777" w:rsidR="009E7704" w:rsidRDefault="009E7704" w:rsidP="009E7704">
      <w:pPr>
        <w:tabs>
          <w:tab w:val="left" w:pos="4170"/>
        </w:tabs>
        <w:rPr>
          <w:lang w:val="ru-RU"/>
        </w:rPr>
      </w:pPr>
    </w:p>
    <w:p w14:paraId="00E334EF" w14:textId="77777777" w:rsidR="00FB27D5" w:rsidRDefault="00FB27D5" w:rsidP="006C72DF">
      <w:pPr>
        <w:tabs>
          <w:tab w:val="left" w:pos="4170"/>
        </w:tabs>
        <w:rPr>
          <w:lang w:val="ru-RU"/>
        </w:rPr>
      </w:pPr>
    </w:p>
    <w:p w14:paraId="19864E4D" w14:textId="43425BBC" w:rsidR="00FB27D5" w:rsidRPr="006C72DF" w:rsidRDefault="002F46C9" w:rsidP="00A81317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97AA2" wp14:editId="66032571">
                <wp:simplePos x="0" y="0"/>
                <wp:positionH relativeFrom="column">
                  <wp:posOffset>4457065</wp:posOffset>
                </wp:positionH>
                <wp:positionV relativeFrom="paragraph">
                  <wp:posOffset>864413</wp:posOffset>
                </wp:positionV>
                <wp:extent cx="201930" cy="274320"/>
                <wp:effectExtent l="0" t="0" r="0" b="0"/>
                <wp:wrapNone/>
                <wp:docPr id="50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8E5E6" w14:textId="2CB7D804" w:rsidR="009E7704" w:rsidRPr="006A7848" w:rsidRDefault="002F46C9" w:rsidP="009E7704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97AA2" id="_x0000_s1095" type="#_x0000_t202" style="position:absolute;left:0;text-align:left;margin-left:350.95pt;margin-top:68.05pt;width:15.9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U1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" filled="f" stroked="f">
                <v:textbox>
                  <w:txbxContent>
                    <w:p w14:paraId="3FC8E5E6" w14:textId="2CB7D804" w:rsidR="009E7704" w:rsidRPr="006A7848" w:rsidRDefault="002F46C9" w:rsidP="009E7704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27D5" w:rsidRPr="006C72DF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10A7D" w14:textId="77777777" w:rsidR="00C51B11" w:rsidRDefault="00C51B11" w:rsidP="00B9123A">
      <w:r>
        <w:separator/>
      </w:r>
    </w:p>
  </w:endnote>
  <w:endnote w:type="continuationSeparator" w:id="0">
    <w:p w14:paraId="295F43E8" w14:textId="77777777" w:rsidR="00C51B11" w:rsidRDefault="00C51B11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7528F" w14:textId="77777777" w:rsidR="00C51B11" w:rsidRDefault="00C51B11" w:rsidP="00B9123A">
      <w:r>
        <w:separator/>
      </w:r>
    </w:p>
  </w:footnote>
  <w:footnote w:type="continuationSeparator" w:id="0">
    <w:p w14:paraId="6C7B496A" w14:textId="77777777" w:rsidR="00C51B11" w:rsidRDefault="00C51B11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08ED"/>
    <w:rsid w:val="000464DE"/>
    <w:rsid w:val="000B542E"/>
    <w:rsid w:val="000C763E"/>
    <w:rsid w:val="000C7B11"/>
    <w:rsid w:val="000E13A2"/>
    <w:rsid w:val="0012572A"/>
    <w:rsid w:val="00134188"/>
    <w:rsid w:val="0014575B"/>
    <w:rsid w:val="00193450"/>
    <w:rsid w:val="001B0C59"/>
    <w:rsid w:val="001B119D"/>
    <w:rsid w:val="001B6001"/>
    <w:rsid w:val="00200683"/>
    <w:rsid w:val="00201050"/>
    <w:rsid w:val="00226634"/>
    <w:rsid w:val="00241912"/>
    <w:rsid w:val="00255744"/>
    <w:rsid w:val="0026794D"/>
    <w:rsid w:val="002C1278"/>
    <w:rsid w:val="002F46C9"/>
    <w:rsid w:val="00310962"/>
    <w:rsid w:val="00316112"/>
    <w:rsid w:val="00355360"/>
    <w:rsid w:val="003827C8"/>
    <w:rsid w:val="003A400F"/>
    <w:rsid w:val="003B3F02"/>
    <w:rsid w:val="003B6EF6"/>
    <w:rsid w:val="003F74DF"/>
    <w:rsid w:val="004443A5"/>
    <w:rsid w:val="00450468"/>
    <w:rsid w:val="00471719"/>
    <w:rsid w:val="00475DCE"/>
    <w:rsid w:val="00494FEC"/>
    <w:rsid w:val="004A350E"/>
    <w:rsid w:val="004F289C"/>
    <w:rsid w:val="004F78B5"/>
    <w:rsid w:val="00500ADB"/>
    <w:rsid w:val="00507345"/>
    <w:rsid w:val="0058298D"/>
    <w:rsid w:val="00603717"/>
    <w:rsid w:val="00604361"/>
    <w:rsid w:val="006125A0"/>
    <w:rsid w:val="00613435"/>
    <w:rsid w:val="00622151"/>
    <w:rsid w:val="00653981"/>
    <w:rsid w:val="00680270"/>
    <w:rsid w:val="00680357"/>
    <w:rsid w:val="006A7848"/>
    <w:rsid w:val="006B48B2"/>
    <w:rsid w:val="006C72DF"/>
    <w:rsid w:val="006F3AC7"/>
    <w:rsid w:val="0072265F"/>
    <w:rsid w:val="00731C25"/>
    <w:rsid w:val="00732136"/>
    <w:rsid w:val="00741F81"/>
    <w:rsid w:val="007A23B6"/>
    <w:rsid w:val="007E75EC"/>
    <w:rsid w:val="00830E34"/>
    <w:rsid w:val="008A0212"/>
    <w:rsid w:val="008E1E56"/>
    <w:rsid w:val="00903CC6"/>
    <w:rsid w:val="0090726E"/>
    <w:rsid w:val="00921B72"/>
    <w:rsid w:val="00927DBB"/>
    <w:rsid w:val="00937430"/>
    <w:rsid w:val="009667A6"/>
    <w:rsid w:val="00994275"/>
    <w:rsid w:val="009E7704"/>
    <w:rsid w:val="00A14063"/>
    <w:rsid w:val="00A42705"/>
    <w:rsid w:val="00A70323"/>
    <w:rsid w:val="00A81317"/>
    <w:rsid w:val="00A85DCD"/>
    <w:rsid w:val="00AB494D"/>
    <w:rsid w:val="00B027F8"/>
    <w:rsid w:val="00B14B03"/>
    <w:rsid w:val="00B230DF"/>
    <w:rsid w:val="00B30F86"/>
    <w:rsid w:val="00B36AB7"/>
    <w:rsid w:val="00B52D27"/>
    <w:rsid w:val="00B71321"/>
    <w:rsid w:val="00B9123A"/>
    <w:rsid w:val="00BC2E64"/>
    <w:rsid w:val="00BD4A8F"/>
    <w:rsid w:val="00BD544D"/>
    <w:rsid w:val="00BE1915"/>
    <w:rsid w:val="00C24260"/>
    <w:rsid w:val="00C51B11"/>
    <w:rsid w:val="00C523CD"/>
    <w:rsid w:val="00C620B9"/>
    <w:rsid w:val="00CB1BC0"/>
    <w:rsid w:val="00CC16A5"/>
    <w:rsid w:val="00D37BB0"/>
    <w:rsid w:val="00D544E4"/>
    <w:rsid w:val="00DB67B6"/>
    <w:rsid w:val="00DD31D6"/>
    <w:rsid w:val="00E00E7A"/>
    <w:rsid w:val="00E06A6A"/>
    <w:rsid w:val="00E10EEF"/>
    <w:rsid w:val="00E20ECB"/>
    <w:rsid w:val="00E246A2"/>
    <w:rsid w:val="00E40B41"/>
    <w:rsid w:val="00E952D0"/>
    <w:rsid w:val="00EF5BE7"/>
    <w:rsid w:val="00F039FE"/>
    <w:rsid w:val="00F310CA"/>
    <w:rsid w:val="00F40286"/>
    <w:rsid w:val="00F4296F"/>
    <w:rsid w:val="00F83691"/>
    <w:rsid w:val="00F85862"/>
    <w:rsid w:val="00FB27D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26C89"/>
  <w15:chartTrackingRefBased/>
  <w15:docId w15:val="{B180C62F-BD8C-48A7-9266-1480C2B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6C72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basedOn w:val="a0"/>
    <w:link w:val="ab"/>
    <w:rsid w:val="00653981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9518-5D03-4275-8319-B4CC0E63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*</cp:lastModifiedBy>
  <cp:revision>8</cp:revision>
  <cp:lastPrinted>2020-05-28T08:14:00Z</cp:lastPrinted>
  <dcterms:created xsi:type="dcterms:W3CDTF">2020-05-28T08:09:00Z</dcterms:created>
  <dcterms:modified xsi:type="dcterms:W3CDTF">2020-06-02T11:08:00Z</dcterms:modified>
</cp:coreProperties>
</file>